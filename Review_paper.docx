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4C9D" w14:textId="77777777" w:rsidR="00EF41AD" w:rsidRDefault="00EF41AD" w:rsidP="00CD7059">
      <w:pPr>
        <w:spacing w:before="100" w:beforeAutospacing="1" w:after="100" w:afterAutospacing="1" w:line="240" w:lineRule="auto"/>
        <w:ind w:left="720"/>
        <w:jc w:val="center"/>
        <w:rPr>
          <w:rFonts w:ascii="Times New Roman" w:eastAsia="Times New Roman" w:hAnsi="Times New Roman" w:cs="Times New Roman"/>
          <w:b/>
          <w:bCs/>
          <w:sz w:val="24"/>
          <w:szCs w:val="24"/>
          <w:lang w:eastAsia="en-IN"/>
        </w:rPr>
      </w:pPr>
      <w:r w:rsidRPr="00EF41AD">
        <w:rPr>
          <w:rFonts w:ascii="Times New Roman" w:eastAsia="Times New Roman" w:hAnsi="Times New Roman" w:cs="Times New Roman"/>
          <w:b/>
          <w:bCs/>
          <w:sz w:val="24"/>
          <w:szCs w:val="24"/>
          <w:lang w:eastAsia="en-IN"/>
        </w:rPr>
        <w:t>Automated Vaccine Information Display through Image Recognition: Enhancing Accuracy and Efficiency in Healthcare Systems</w:t>
      </w:r>
    </w:p>
    <w:p w14:paraId="2262CF52" w14:textId="77777777" w:rsidR="00243060" w:rsidRDefault="00243060" w:rsidP="00CD7059">
      <w:pPr>
        <w:pStyle w:val="NoSpacing"/>
        <w:jc w:val="center"/>
        <w:rPr>
          <w:b/>
          <w:sz w:val="28"/>
          <w:vertAlign w:val="superscript"/>
        </w:rPr>
      </w:pPr>
      <w:r>
        <w:rPr>
          <w:b/>
          <w:sz w:val="28"/>
        </w:rPr>
        <w:t>Ashly Mol Thomas</w:t>
      </w:r>
      <w:r>
        <w:rPr>
          <w:b/>
          <w:sz w:val="28"/>
          <w:vertAlign w:val="superscript"/>
        </w:rPr>
        <w:t>1</w:t>
      </w:r>
      <w:r>
        <w:rPr>
          <w:b/>
          <w:sz w:val="28"/>
        </w:rPr>
        <w:t>,</w:t>
      </w:r>
      <w:r>
        <w:rPr>
          <w:sz w:val="30"/>
          <w:szCs w:val="30"/>
        </w:rPr>
        <w:t xml:space="preserve"> </w:t>
      </w:r>
      <w:r>
        <w:rPr>
          <w:b/>
          <w:sz w:val="28"/>
          <w:szCs w:val="28"/>
        </w:rPr>
        <w:t>Merin Chacko</w:t>
      </w:r>
      <w:r>
        <w:rPr>
          <w:b/>
          <w:sz w:val="28"/>
          <w:vertAlign w:val="superscript"/>
        </w:rPr>
        <w:t>2</w:t>
      </w:r>
    </w:p>
    <w:p w14:paraId="43B83DAD" w14:textId="77777777" w:rsidR="00243060" w:rsidRDefault="00243060" w:rsidP="00CD7059">
      <w:pPr>
        <w:pStyle w:val="NoSpacing"/>
        <w:jc w:val="center"/>
        <w:rPr>
          <w:sz w:val="30"/>
          <w:szCs w:val="30"/>
        </w:rPr>
      </w:pPr>
    </w:p>
    <w:p w14:paraId="0E22FB3B" w14:textId="77777777" w:rsidR="00243060" w:rsidRDefault="00243060" w:rsidP="00CD7059">
      <w:pPr>
        <w:spacing w:before="12" w:after="12" w:line="240" w:lineRule="auto"/>
        <w:ind w:left="91"/>
        <w:jc w:val="center"/>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PG Scholar, Department of Computer Applications, Amal Jyothi College of Engineering Autonomous, Kanjirappally, Kottayam, Kerala (India) ashlymolthomas2025@mca.ajce.in</w:t>
      </w:r>
    </w:p>
    <w:p w14:paraId="6F0CB0B1" w14:textId="77777777" w:rsidR="00243060" w:rsidRDefault="00243060" w:rsidP="00CD7059">
      <w:pPr>
        <w:spacing w:before="12" w:after="12" w:line="240" w:lineRule="auto"/>
        <w:ind w:left="91"/>
        <w:jc w:val="center"/>
        <w:rPr>
          <w:rFonts w:ascii="Times New Roman" w:eastAsia="Times New Roman" w:hAnsi="Times New Roman" w:cs="Times New Roman"/>
          <w:i/>
        </w:rPr>
      </w:pPr>
    </w:p>
    <w:p w14:paraId="54E36139" w14:textId="77777777" w:rsidR="00243060" w:rsidRPr="00243060" w:rsidRDefault="00243060" w:rsidP="00CD7059">
      <w:pPr>
        <w:spacing w:before="12" w:after="12" w:line="240" w:lineRule="auto"/>
        <w:ind w:left="88" w:right="1"/>
        <w:jc w:val="center"/>
      </w:pPr>
      <w:r>
        <w:rPr>
          <w:rFonts w:ascii="Times New Roman" w:eastAsia="Times New Roman" w:hAnsi="Times New Roman" w:cs="Times New Roman"/>
          <w:i/>
          <w:vertAlign w:val="superscript"/>
        </w:rPr>
        <w:t>2</w:t>
      </w:r>
      <w:r>
        <w:rPr>
          <w:rFonts w:ascii="Times New Roman" w:eastAsia="Times New Roman" w:hAnsi="Times New Roman" w:cs="Times New Roman"/>
          <w:i/>
        </w:rPr>
        <w:t>Associate Professor, Department. of Computer Applications, Amal Jyothi College of Engineering</w:t>
      </w:r>
      <w:r w:rsidRPr="00243060">
        <w:rPr>
          <w:rFonts w:ascii="Times New Roman" w:eastAsia="Times New Roman" w:hAnsi="Times New Roman" w:cs="Times New Roman"/>
          <w:i/>
        </w:rPr>
        <w:t xml:space="preserve"> </w:t>
      </w:r>
      <w:r>
        <w:rPr>
          <w:rFonts w:ascii="Times New Roman" w:eastAsia="Times New Roman" w:hAnsi="Times New Roman" w:cs="Times New Roman"/>
          <w:i/>
        </w:rPr>
        <w:t>Autonomous,</w:t>
      </w:r>
      <w:r>
        <w:t xml:space="preserve"> </w:t>
      </w:r>
      <w:r>
        <w:rPr>
          <w:rFonts w:ascii="Times New Roman" w:eastAsia="Times New Roman" w:hAnsi="Times New Roman" w:cs="Times New Roman"/>
          <w:i/>
        </w:rPr>
        <w:t>Kanjirappally, Kottayam, Kerala (India) merinmanoj@amaljyothi.ac.in</w:t>
      </w:r>
    </w:p>
    <w:p w14:paraId="3215A957" w14:textId="77777777" w:rsidR="00243060" w:rsidRPr="00EF41AD" w:rsidRDefault="00243060" w:rsidP="00CD7059">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040E3C16" w14:textId="77777777" w:rsidR="00EF41AD" w:rsidRPr="00EF41AD" w:rsidRDefault="00EF41AD"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41AD">
        <w:rPr>
          <w:rFonts w:ascii="Times New Roman" w:eastAsia="Times New Roman" w:hAnsi="Times New Roman" w:cs="Times New Roman"/>
          <w:b/>
          <w:bCs/>
          <w:sz w:val="24"/>
          <w:szCs w:val="24"/>
          <w:lang w:eastAsia="en-IN"/>
        </w:rPr>
        <w:t>Abstract</w:t>
      </w:r>
    </w:p>
    <w:p w14:paraId="3123C46D" w14:textId="77777777" w:rsidR="00EF41AD" w:rsidRPr="00EF41AD" w:rsidRDefault="00EF41AD"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41AD">
        <w:rPr>
          <w:rFonts w:ascii="Times New Roman" w:eastAsia="Times New Roman" w:hAnsi="Times New Roman" w:cs="Times New Roman"/>
          <w:sz w:val="24"/>
          <w:szCs w:val="24"/>
          <w:lang w:eastAsia="en-IN"/>
        </w:rPr>
        <w:t>In the modern healthcare landscape, accurate and efficient management of vaccine information is crucial for ensuring timely and safe immunizations. This review paper explores the integration of image recognition technologies to automate the display of vaccine-related information. Traditional methods of manual data entry are prone to errors and inefficiencies, which can compromise patient safety and operational effectiveness. By leveraging advanced image recognition algorithms, healthcare systems can significantly enhance the accuracy of vaccine information retrieval and presentation. This paper reviews existing image recognition technologies, discusses their application in extracting vaccine details from uploaded images, and evaluates the impact of such automation on healthcare processes. Key findings indicate that automated image-based information systems not only improve data accuracy but also streamline workflows, thus contributing to better healthcare delivery and user experience.</w:t>
      </w:r>
    </w:p>
    <w:p w14:paraId="4433586C" w14:textId="77777777" w:rsidR="00EF41AD" w:rsidRPr="00EF41AD" w:rsidRDefault="00EF41AD"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41AD">
        <w:rPr>
          <w:rFonts w:ascii="Times New Roman" w:eastAsia="Times New Roman" w:hAnsi="Times New Roman" w:cs="Times New Roman"/>
          <w:b/>
          <w:bCs/>
          <w:sz w:val="24"/>
          <w:szCs w:val="24"/>
          <w:lang w:eastAsia="en-IN"/>
        </w:rPr>
        <w:t>1. Introduction</w:t>
      </w:r>
    </w:p>
    <w:p w14:paraId="00D40460" w14:textId="77777777" w:rsidR="0077500E" w:rsidRDefault="0077500E" w:rsidP="00CD7059">
      <w:pPr>
        <w:pStyle w:val="NormalWeb"/>
        <w:jc w:val="both"/>
      </w:pPr>
      <w:r>
        <w:t>Accurate management of vaccine information is fundamental to effective healthcare delivery. The increasing reliance on digital solutions in healthcare systems presents both opportunities and challenges for managing vaccine data. Traditionally, manual data entry has been the norm, but this method is fraught with potential errors and inefficiencies that can compromise patient safety and the overall efficacy of vaccination programs [2]. As healthcare systems evolve, there is a growing need for more sophisticated methods to manage and present vaccine information reliably and efficiently.</w:t>
      </w:r>
    </w:p>
    <w:p w14:paraId="60B881E2" w14:textId="77777777" w:rsidR="0077500E" w:rsidRDefault="0077500E" w:rsidP="00CD7059">
      <w:pPr>
        <w:pStyle w:val="NormalWeb"/>
        <w:jc w:val="both"/>
      </w:pPr>
      <w:r>
        <w:t>Image recognition technologies have emerged as a promising solution to this problem [1]. These technologies offer the capability to automate the extraction and display of vaccine-related information from images, potentially reducing the reliance on manual data entry [6]. By integrating image recognition into healthcare systems, there is an opportunity to enhance the accuracy of vaccine information retrieval and streamline the process of presenting this data to healthcare providers and patients [9]. This integration can lead to improved operational efficiency and a reduction in errors, contributing to better healthcare outcomes [8].</w:t>
      </w:r>
    </w:p>
    <w:p w14:paraId="215B9EFC" w14:textId="77777777" w:rsidR="00EF41AD" w:rsidRPr="00EF41AD" w:rsidRDefault="00EF41AD"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41AD">
        <w:rPr>
          <w:rFonts w:ascii="Times New Roman" w:eastAsia="Times New Roman" w:hAnsi="Times New Roman" w:cs="Times New Roman"/>
          <w:b/>
          <w:bCs/>
          <w:sz w:val="24"/>
          <w:szCs w:val="24"/>
          <w:lang w:eastAsia="en-IN"/>
        </w:rPr>
        <w:t>2. Objectives</w:t>
      </w:r>
    </w:p>
    <w:p w14:paraId="52EEED5B" w14:textId="77777777" w:rsidR="0077500E" w:rsidRPr="0077500E" w:rsidRDefault="0077500E"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7500E">
        <w:rPr>
          <w:rFonts w:ascii="Times New Roman" w:eastAsia="Times New Roman" w:hAnsi="Times New Roman" w:cs="Times New Roman"/>
          <w:sz w:val="24"/>
          <w:szCs w:val="24"/>
          <w:lang w:eastAsia="en-IN"/>
        </w:rPr>
        <w:t>The primary objectives of this review paper are:</w:t>
      </w:r>
    </w:p>
    <w:p w14:paraId="3314A4A9" w14:textId="77777777" w:rsidR="0077500E" w:rsidRPr="0077500E" w:rsidRDefault="0077500E" w:rsidP="00CD705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7500E">
        <w:rPr>
          <w:rFonts w:ascii="Times New Roman" w:eastAsia="Times New Roman" w:hAnsi="Times New Roman" w:cs="Times New Roman"/>
          <w:sz w:val="24"/>
          <w:szCs w:val="24"/>
          <w:lang w:eastAsia="en-IN"/>
        </w:rPr>
        <w:lastRenderedPageBreak/>
        <w:t>To explore the potential of image recognition technologies in automating the display of vaccine information in healthcare systems [3].</w:t>
      </w:r>
    </w:p>
    <w:p w14:paraId="39FDB0C0" w14:textId="77777777" w:rsidR="0077500E" w:rsidRPr="0077500E" w:rsidRDefault="0077500E" w:rsidP="00CD705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7500E">
        <w:rPr>
          <w:rFonts w:ascii="Times New Roman" w:eastAsia="Times New Roman" w:hAnsi="Times New Roman" w:cs="Times New Roman"/>
          <w:sz w:val="24"/>
          <w:szCs w:val="24"/>
          <w:lang w:eastAsia="en-IN"/>
        </w:rPr>
        <w:t>To evaluate existing image recognition technologies and their applications in vaccine information management [4].</w:t>
      </w:r>
    </w:p>
    <w:p w14:paraId="547288EB" w14:textId="77777777" w:rsidR="0077500E" w:rsidRPr="0077500E" w:rsidRDefault="0077500E" w:rsidP="00CD705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7500E">
        <w:rPr>
          <w:rFonts w:ascii="Times New Roman" w:eastAsia="Times New Roman" w:hAnsi="Times New Roman" w:cs="Times New Roman"/>
          <w:sz w:val="24"/>
          <w:szCs w:val="24"/>
          <w:lang w:eastAsia="en-IN"/>
        </w:rPr>
        <w:t>To identify implementation strategies and best practices for integrating image recognition into healthcare workflows [5].</w:t>
      </w:r>
    </w:p>
    <w:p w14:paraId="48FB9109" w14:textId="77777777" w:rsidR="0077500E" w:rsidRPr="0077500E" w:rsidRDefault="0077500E" w:rsidP="00CD705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7500E">
        <w:rPr>
          <w:rFonts w:ascii="Times New Roman" w:eastAsia="Times New Roman" w:hAnsi="Times New Roman" w:cs="Times New Roman"/>
          <w:sz w:val="24"/>
          <w:szCs w:val="24"/>
          <w:lang w:eastAsia="en-IN"/>
        </w:rPr>
        <w:t>To assess the impact of automated vaccine information systems on healthcare accuracy, efficiency, and patient outcomes [10].</w:t>
      </w:r>
    </w:p>
    <w:p w14:paraId="75F7F529" w14:textId="77777777" w:rsidR="0077500E" w:rsidRPr="0077500E" w:rsidRDefault="0077500E" w:rsidP="00CD705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7500E">
        <w:rPr>
          <w:rFonts w:ascii="Times New Roman" w:eastAsia="Times New Roman" w:hAnsi="Times New Roman" w:cs="Times New Roman"/>
          <w:sz w:val="24"/>
          <w:szCs w:val="24"/>
          <w:lang w:eastAsia="en-IN"/>
        </w:rPr>
        <w:t>To highlight the challenges, limitations, and future directions of image recognition technologies in healthcare [7].</w:t>
      </w:r>
    </w:p>
    <w:p w14:paraId="44851F81" w14:textId="77777777" w:rsidR="00243060" w:rsidRPr="00243060" w:rsidRDefault="00243060" w:rsidP="00CD7059">
      <w:pPr>
        <w:spacing w:after="0" w:line="240" w:lineRule="auto"/>
        <w:jc w:val="both"/>
        <w:rPr>
          <w:rFonts w:ascii="Times New Roman" w:eastAsia="Times New Roman" w:hAnsi="Times New Roman" w:cs="Times New Roman"/>
          <w:sz w:val="24"/>
          <w:szCs w:val="24"/>
          <w:lang w:eastAsia="en-IN"/>
        </w:rPr>
      </w:pPr>
    </w:p>
    <w:p w14:paraId="42166A36"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3. Background and Motivation</w:t>
      </w:r>
    </w:p>
    <w:p w14:paraId="70F564FE" w14:textId="77777777" w:rsidR="0077500E" w:rsidRDefault="0077500E" w:rsidP="00CD7059">
      <w:pPr>
        <w:pStyle w:val="NormalWeb"/>
        <w:jc w:val="both"/>
      </w:pPr>
      <w:r>
        <w:t>The integration of digital healthcare solutions is essential in the modern healthcare ecosystem to enhance the efficiency, accuracy, and reliability of clinical and administrative processes. Vaccine administration is a critical area where precise data management is paramount, as errors can lead to severe consequences, such as administering incorrect vaccines, missing scheduled doses, or compromising patient safety [11]. Traditional manual data entry methods are prone to human error, inconsistencies, and time inefficiencies, which can undermine patient trust and healthcare outcomes.</w:t>
      </w:r>
    </w:p>
    <w:p w14:paraId="11305A24" w14:textId="77777777" w:rsidR="0077500E" w:rsidRDefault="0077500E" w:rsidP="00CD7059">
      <w:pPr>
        <w:pStyle w:val="NormalWeb"/>
        <w:jc w:val="both"/>
      </w:pPr>
      <w:r>
        <w:t>The motivation behind leveraging image recognition technologies lies in their ability to automate data entry, reduce the scope for errors, and ensure the consistent and accurate handling of vaccine information [12]. By using advanced image recognition systems, healthcare providers can significantly reduce administrative burdens, streamline workflows, and improve the overall quality of patient care [13]. This technology promises not only to enhance operational efficiency but also to play a vital role in ensuring the integrity and reliability of healthcare data.</w:t>
      </w:r>
    </w:p>
    <w:p w14:paraId="06FEBFEB"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4. Overview of Image Recognition Technologies</w:t>
      </w:r>
    </w:p>
    <w:p w14:paraId="76154D9E" w14:textId="77777777" w:rsidR="0077500E" w:rsidRDefault="0077500E" w:rsidP="00CD7059">
      <w:pPr>
        <w:pStyle w:val="NormalWeb"/>
        <w:jc w:val="both"/>
      </w:pPr>
      <w:r>
        <w:rPr>
          <w:rStyle w:val="Strong"/>
        </w:rPr>
        <w:t>4.1. Fundamentals of Image Recognition</w:t>
      </w:r>
    </w:p>
    <w:p w14:paraId="2A4FAFE5" w14:textId="77777777" w:rsidR="0077500E" w:rsidRDefault="0077500E" w:rsidP="00CD7059">
      <w:pPr>
        <w:pStyle w:val="NormalWeb"/>
        <w:jc w:val="both"/>
      </w:pPr>
      <w:r>
        <w:t xml:space="preserve">Image recognition is a subfield of computer vision that involves the identification and categorization of objects, scenes, or features within an image [14]. At its core, image recognition processes images by extracting relevant features and patterns that are then used for classification and decision-making tasks. Modern image recognition techniques often rely on deep learning, particularly Convolutional Neural Networks (CNNs), which have demonstrated exceptional capabilities in </w:t>
      </w:r>
      <w:r w:rsidR="002775EC">
        <w:t>analysing</w:t>
      </w:r>
      <w:r>
        <w:t xml:space="preserve"> and interpreting visual data [15].</w:t>
      </w:r>
    </w:p>
    <w:p w14:paraId="4E1BA3A8" w14:textId="77777777" w:rsidR="0077500E" w:rsidRDefault="0077500E" w:rsidP="00CD7059">
      <w:pPr>
        <w:pStyle w:val="NormalWeb"/>
        <w:jc w:val="both"/>
      </w:pPr>
      <w:r>
        <w:t>Deep learning algorithms learn from vast amounts of data, making them capable of recognizing complex patterns and subtle variations that traditional methods might miss. These technologies have revolutionized various industries by automating tasks that previously required human expertise, ranging from facial recognition in security systems to diagnostic imaging in healthcare [16].</w:t>
      </w:r>
    </w:p>
    <w:p w14:paraId="771EFD7B" w14:textId="77777777" w:rsidR="00C8170C" w:rsidRDefault="00C8170C" w:rsidP="00CD7059">
      <w:pPr>
        <w:pStyle w:val="NormalWeb"/>
        <w:jc w:val="both"/>
        <w:rPr>
          <w:rStyle w:val="Strong"/>
        </w:rPr>
      </w:pPr>
    </w:p>
    <w:p w14:paraId="1562381B" w14:textId="71EB9E26" w:rsidR="0077500E" w:rsidRDefault="0077500E" w:rsidP="00CD7059">
      <w:pPr>
        <w:pStyle w:val="NormalWeb"/>
        <w:jc w:val="both"/>
      </w:pPr>
      <w:r>
        <w:rPr>
          <w:rStyle w:val="Strong"/>
        </w:rPr>
        <w:lastRenderedPageBreak/>
        <w:t>4.2. Convolutional Neural Networks (CNNs)</w:t>
      </w:r>
    </w:p>
    <w:p w14:paraId="740F0FA4" w14:textId="77777777" w:rsidR="0077500E" w:rsidRDefault="0077500E" w:rsidP="00CD7059">
      <w:pPr>
        <w:pStyle w:val="NormalWeb"/>
        <w:jc w:val="both"/>
      </w:pPr>
      <w:r>
        <w:t>Convolutional Neural Networks (CNNs) are the backbone of most image recognition systems today [17]. They are designed to automatically and adaptively learn spatial hierarchies of features through a series of convolutional layers, pooling layers, and fully connected layers. The convolutional layers detect local features such as edges, textures, and shapes, which are then combined to recognize more complex structures within the image [18].</w:t>
      </w:r>
    </w:p>
    <w:p w14:paraId="00D7EA63" w14:textId="77777777" w:rsidR="0077500E" w:rsidRDefault="0077500E" w:rsidP="00CD7059">
      <w:pPr>
        <w:pStyle w:val="NormalWeb"/>
        <w:jc w:val="both"/>
      </w:pPr>
      <w:r>
        <w:t xml:space="preserve">CNNs are particularly well-suited for medical image analysis due to their ability to handle high-dimensional data and their robustness against variations in image quality and orientation [19]. Their applications in healthcare extend to diagnostic tasks, such as detecting </w:t>
      </w:r>
      <w:proofErr w:type="spellStart"/>
      <w:r>
        <w:t>tumors</w:t>
      </w:r>
      <w:proofErr w:type="spellEnd"/>
      <w:r>
        <w:t xml:space="preserve"> in radiology images, as well as administrative functions, like automating the extraction of information from medical forms and records [20].</w:t>
      </w:r>
    </w:p>
    <w:p w14:paraId="76478957"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5. Applications in Healthcare</w:t>
      </w:r>
    </w:p>
    <w:p w14:paraId="316CC359" w14:textId="77777777" w:rsidR="0077500E" w:rsidRDefault="0077500E" w:rsidP="00CD7059">
      <w:pPr>
        <w:pStyle w:val="NormalWeb"/>
        <w:jc w:val="both"/>
      </w:pPr>
      <w:r>
        <w:rPr>
          <w:rStyle w:val="Strong"/>
        </w:rPr>
        <w:t>5.1. Diagnostic Imaging and Administrative Tasks</w:t>
      </w:r>
    </w:p>
    <w:p w14:paraId="348EEC33" w14:textId="77777777" w:rsidR="0077500E" w:rsidRDefault="0077500E" w:rsidP="00CD7059">
      <w:pPr>
        <w:pStyle w:val="NormalWeb"/>
        <w:jc w:val="both"/>
      </w:pPr>
      <w:r>
        <w:t>Image recognition technologies have been transformative in both diagnostic imaging and administrative healthcare tasks [21]. In diagnostic imaging, they assist radiologists in identifying anomalies in X-rays, MRIs, and CT scans, often detecting conditions with higher accuracy than human experts. For administrative tasks, image recognition can automate data entry from handwritten or printed documents, streamline patient registration processes, and manage medical records efficiently [7].</w:t>
      </w:r>
    </w:p>
    <w:p w14:paraId="6A082336" w14:textId="77777777" w:rsidR="0077500E" w:rsidRDefault="0077500E" w:rsidP="00CD7059">
      <w:pPr>
        <w:pStyle w:val="NormalWeb"/>
        <w:jc w:val="both"/>
      </w:pPr>
      <w:r>
        <w:t>For vaccine information management, image recognition can automate the capture and processing of data from vaccine vials, packaging, and associated documentation [8]. This automation reduces the dependency on manual data entry, minimizes errors, and ensures that healthcare providers have accurate and up-to-date information at their fingertips, which is critical for making informed clinical decisions [9].</w:t>
      </w:r>
    </w:p>
    <w:p w14:paraId="553BC1C8" w14:textId="77777777" w:rsidR="0077500E" w:rsidRDefault="0077500E" w:rsidP="00CD7059">
      <w:pPr>
        <w:pStyle w:val="NormalWeb"/>
        <w:jc w:val="both"/>
      </w:pPr>
      <w:r>
        <w:rPr>
          <w:rStyle w:val="Strong"/>
        </w:rPr>
        <w:t>5.2. Vaccine Information Management</w:t>
      </w:r>
    </w:p>
    <w:p w14:paraId="7085F676" w14:textId="77777777" w:rsidR="0077500E" w:rsidRDefault="0077500E" w:rsidP="00CD7059">
      <w:pPr>
        <w:pStyle w:val="NormalWeb"/>
        <w:jc w:val="both"/>
      </w:pPr>
      <w:r>
        <w:t>In the context of vaccine administration, the integration of image recognition can revolutionize how vaccine information is managed [10]. By automating the data capture process, healthcare providers can ensure the accuracy of vaccine records, reduce the administrative load on staff, and enhance patient trust through the reliable handling of sensitive information [11].</w:t>
      </w:r>
    </w:p>
    <w:p w14:paraId="5E4D00C8" w14:textId="77777777" w:rsidR="0077500E" w:rsidRDefault="0077500E" w:rsidP="00CD7059">
      <w:pPr>
        <w:pStyle w:val="NormalWeb"/>
        <w:jc w:val="both"/>
      </w:pPr>
      <w:r>
        <w:t>For example, image recognition systems can read and validate vaccine labels, extract expiration dates, and ensure that the correct vaccine is administered according to the patient's schedule [12]. This level of automation not only improves operational efficiency but also supports public health initiatives by maintaining accurate and comprehensive vaccine coverage records [13].</w:t>
      </w:r>
    </w:p>
    <w:p w14:paraId="4B23D27F"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6. Implementation Strategies</w:t>
      </w:r>
    </w:p>
    <w:p w14:paraId="384F23CF" w14:textId="77777777" w:rsidR="0077500E" w:rsidRDefault="0077500E" w:rsidP="00CD7059">
      <w:pPr>
        <w:pStyle w:val="NormalWeb"/>
        <w:jc w:val="both"/>
      </w:pPr>
      <w:r>
        <w:rPr>
          <w:rStyle w:val="Strong"/>
        </w:rPr>
        <w:t>6.1. Data Collection and Model Training</w:t>
      </w:r>
    </w:p>
    <w:p w14:paraId="4F1D9597" w14:textId="77777777" w:rsidR="0077500E" w:rsidRDefault="0077500E" w:rsidP="00CD7059">
      <w:pPr>
        <w:pStyle w:val="NormalWeb"/>
        <w:jc w:val="both"/>
      </w:pPr>
      <w:r>
        <w:t xml:space="preserve">Implementing image recognition in healthcare requires careful planning and execution. A crucial first step is establishing a robust data collection framework to gather high-quality </w:t>
      </w:r>
      <w:r>
        <w:lastRenderedPageBreak/>
        <w:t>images of vaccine-related documents, such as labels, packaging, and handwritten notes [14]. This data must be annotated to train deep learning models accurately.</w:t>
      </w:r>
    </w:p>
    <w:p w14:paraId="3D009015" w14:textId="77777777" w:rsidR="0077500E" w:rsidRDefault="0077500E" w:rsidP="00CD7059">
      <w:pPr>
        <w:pStyle w:val="NormalWeb"/>
        <w:jc w:val="both"/>
      </w:pPr>
      <w:r>
        <w:t xml:space="preserve">Training a CNN model involves feeding it a large dataset of </w:t>
      </w:r>
      <w:r w:rsidR="002775EC">
        <w:t>labelled</w:t>
      </w:r>
      <w:r>
        <w:t xml:space="preserve"> images, allowing it to learn and recognize the patterns and features associated with the data [15]. To achieve high accuracy, the model must be exposed to a diverse set of images that account for variations in lighting, angle, resolution, and potential occlusions [16]. Regular validation and testing are also essential to ensure the model's performance remains robust across different real-world scenarios [17].</w:t>
      </w:r>
    </w:p>
    <w:p w14:paraId="59A44161"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6.2. System Integration</w:t>
      </w:r>
    </w:p>
    <w:p w14:paraId="0D6D1895" w14:textId="77777777" w:rsidR="0077500E" w:rsidRDefault="0077500E" w:rsidP="00CD7059">
      <w:pPr>
        <w:pStyle w:val="NormalWeb"/>
        <w:jc w:val="both"/>
      </w:pPr>
      <w:r>
        <w:t>Once trained, the image recognition model needs to be integrated into the existing healthcare information systems [18]. This integration can be achieved through Application Programming Interfaces (APIs) that facilitate communication between the model and the healthcare software, ensuring a seamless user experience for healthcare providers [19].</w:t>
      </w:r>
    </w:p>
    <w:p w14:paraId="2D54C6A6" w14:textId="77777777" w:rsidR="0077500E" w:rsidRDefault="0077500E" w:rsidP="00CD7059">
      <w:pPr>
        <w:pStyle w:val="NormalWeb"/>
        <w:jc w:val="both"/>
      </w:pPr>
      <w:r>
        <w:t>Integration also involves considerations around data security, compliance with healthcare regulations, and the user interface design to ensure that the technology is intuitive and accessible for healthcare staff [20]. Continuous monitoring and updates are necessary to adapt the system to evolving requirements and improvements in image recognition algorithms [21].</w:t>
      </w:r>
    </w:p>
    <w:p w14:paraId="2855A2D3"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7. Methodologies in Image Classification and Recognition</w:t>
      </w:r>
    </w:p>
    <w:p w14:paraId="78544E4B" w14:textId="77777777" w:rsidR="0077500E" w:rsidRDefault="0077500E" w:rsidP="00CD7059">
      <w:pPr>
        <w:pStyle w:val="NormalWeb"/>
        <w:jc w:val="both"/>
      </w:pPr>
      <w:r>
        <w:rPr>
          <w:rStyle w:val="Strong"/>
        </w:rPr>
        <w:t>7.1. Evolution of Image Recognition</w:t>
      </w:r>
    </w:p>
    <w:p w14:paraId="554C84B0" w14:textId="77777777" w:rsidR="0077500E" w:rsidRDefault="0077500E" w:rsidP="00CD7059">
      <w:pPr>
        <w:pStyle w:val="NormalWeb"/>
        <w:jc w:val="both"/>
      </w:pPr>
      <w:r>
        <w:t>The evolution of image recognition has been marked by a shift from manual feature extraction methods to automated deep learning approaches [21]. Early techniques relied on predefined features, such as edges, corners, and textures, extracted using algorithms like SIFT (Scale-Invariant Feature Transform) and HOG (Histogram of Oriented Gradients). However, these methods often struggled with variability in real-world images and required extensive domain knowledge.</w:t>
      </w:r>
    </w:p>
    <w:p w14:paraId="738B2E13" w14:textId="77777777" w:rsidR="0077500E" w:rsidRDefault="0077500E" w:rsidP="00CD7059">
      <w:pPr>
        <w:pStyle w:val="NormalWeb"/>
        <w:jc w:val="both"/>
      </w:pPr>
      <w:r>
        <w:t>The advent of deep learning, particularly CNNs, transformed the field by automating feature extraction and learning complex representations directly from the data [14]. This paradigm shift allowed for significant advancements in accuracy and scalability, enabling image recognition systems to perform tasks that were previously thought to be feasible only for human experts [15].</w:t>
      </w:r>
    </w:p>
    <w:p w14:paraId="3D737C73"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7.2. Advanced Deep Learning Architectures</w:t>
      </w:r>
    </w:p>
    <w:p w14:paraId="127A10D6" w14:textId="77777777" w:rsidR="00CD7059" w:rsidRDefault="00CD7059" w:rsidP="00CD7059">
      <w:pPr>
        <w:pStyle w:val="NormalWeb"/>
        <w:jc w:val="both"/>
      </w:pPr>
      <w:r>
        <w:t xml:space="preserve">In addition to CNNs, other advanced deep learning architectures have been developed to address more complex image recognition tasks [16]. For instance, </w:t>
      </w:r>
      <w:proofErr w:type="spellStart"/>
      <w:r>
        <w:t>ResNet</w:t>
      </w:r>
      <w:proofErr w:type="spellEnd"/>
      <w:r>
        <w:t xml:space="preserve"> (Residual Networks) introduced skip connections that allow models to train deeper networks without suffering from vanishing gradients, thereby improving accuracy on challenging datasets [17].</w:t>
      </w:r>
    </w:p>
    <w:p w14:paraId="6FE49909" w14:textId="77777777" w:rsidR="00CD7059" w:rsidRDefault="00CD7059" w:rsidP="00CD7059">
      <w:pPr>
        <w:pStyle w:val="NormalWeb"/>
        <w:jc w:val="both"/>
      </w:pPr>
      <w:r>
        <w:t xml:space="preserve">Inception Networks employ multi-scale feature extraction within each layer, capturing both local and global features simultaneously, which enhances the model's ability to generalize across diverse images [18]. LSTM (Long Short-Term Memory) networks, though primarily used for sequential data, have also been combined with CNNs to analyse video data or </w:t>
      </w:r>
      <w:r>
        <w:lastRenderedPageBreak/>
        <w:t>sequences of medical images, offering a comprehensive approach to image classification challenges in healthcare [19].</w:t>
      </w:r>
    </w:p>
    <w:p w14:paraId="2FCFF06C"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8. Advancements in Image Search and Retrieval</w:t>
      </w:r>
    </w:p>
    <w:p w14:paraId="57472657" w14:textId="77777777" w:rsidR="00CD7059" w:rsidRDefault="00CD7059" w:rsidP="00CD7059">
      <w:pPr>
        <w:pStyle w:val="NormalWeb"/>
        <w:jc w:val="both"/>
      </w:pPr>
      <w:r>
        <w:rPr>
          <w:rStyle w:val="Strong"/>
        </w:rPr>
        <w:t>8.1. Feature-Based Image Search</w:t>
      </w:r>
    </w:p>
    <w:p w14:paraId="5F96BFE7" w14:textId="77777777" w:rsidR="00CD7059" w:rsidRDefault="00CD7059" w:rsidP="00CD7059">
      <w:pPr>
        <w:pStyle w:val="NormalWeb"/>
        <w:jc w:val="both"/>
      </w:pPr>
      <w:r>
        <w:t>Feature-based image search has been significantly enhanced through the application of deep learning techniques [20]. Traditional image search methods relied on handcrafted features and similarity measures, which often struggled with variations in image quality and content. Modern approaches leverage deep learning to extract high-dimensional feature vectors from images, enabling more accurate and efficient search and retrieval.</w:t>
      </w:r>
    </w:p>
    <w:p w14:paraId="354CFB21" w14:textId="77777777" w:rsidR="00CD7059" w:rsidRDefault="00CD7059" w:rsidP="00CD7059">
      <w:pPr>
        <w:pStyle w:val="NormalWeb"/>
        <w:jc w:val="both"/>
      </w:pPr>
      <w:r>
        <w:t xml:space="preserve">Techniques such as feature embedding and nearest </w:t>
      </w:r>
      <w:proofErr w:type="spellStart"/>
      <w:r>
        <w:t>neighbor</w:t>
      </w:r>
      <w:proofErr w:type="spellEnd"/>
      <w:r>
        <w:t xml:space="preserve"> search have revolutionized image retrieval by allowing for the comparison of images based on their learned representations [21]. This advancement is particularly relevant for applications like searching medical images or retrieving vaccine-related information from large datasets.</w:t>
      </w:r>
    </w:p>
    <w:p w14:paraId="654ADE47" w14:textId="77777777" w:rsidR="00CD7059" w:rsidRDefault="00CD7059" w:rsidP="00CD7059">
      <w:pPr>
        <w:pStyle w:val="NormalWeb"/>
        <w:jc w:val="both"/>
      </w:pPr>
      <w:r>
        <w:rPr>
          <w:rStyle w:val="Strong"/>
        </w:rPr>
        <w:t>8.2. Semantic Image Retrieval</w:t>
      </w:r>
    </w:p>
    <w:p w14:paraId="043E39F7" w14:textId="77777777" w:rsidR="00CD7059" w:rsidRDefault="00CD7059" w:rsidP="00CD7059">
      <w:pPr>
        <w:pStyle w:val="NormalWeb"/>
        <w:jc w:val="both"/>
      </w:pPr>
      <w:r>
        <w:t>Semantic image retrieval involves understanding the content and context of images, rather than relying solely on visual features [22]. This approach combines image recognition with natural language processing to enable more meaningful and context-aware search results. For example, a semantic image retrieval system could understand queries about vaccine types, expiration dates, and administration records, providing healthcare providers with relevant and actionable information based on their needs.</w:t>
      </w:r>
    </w:p>
    <w:p w14:paraId="624268FC"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9. Evaluation Metrics</w:t>
      </w:r>
    </w:p>
    <w:p w14:paraId="28C2647D" w14:textId="77777777" w:rsidR="00B97900" w:rsidRDefault="00B97900" w:rsidP="008F1607">
      <w:pPr>
        <w:pStyle w:val="NormalWeb"/>
        <w:jc w:val="both"/>
      </w:pPr>
      <w:r>
        <w:t>The evaluation of image recognition models in healthcare relies on metrics such as accuracy, precision, recall, and F1 score. Accuracy measures the overall correctness of the model, while precision and recall focus on the model's performance in identifying true positives and avoiding false negatives, respectively. The F1 score provides a harmonic mean of precision and recall, offering a balanced evaluation metric [3][4][7].</w:t>
      </w:r>
    </w:p>
    <w:p w14:paraId="4495DA30" w14:textId="77777777" w:rsidR="00B97900" w:rsidRDefault="00B97900" w:rsidP="008F1607">
      <w:pPr>
        <w:pStyle w:val="NormalWeb"/>
        <w:jc w:val="both"/>
      </w:pPr>
      <w:r>
        <w:t>In healthcare, these metrics are not just numbers—they directly impact patient outcomes. A high precision model ensures that the detected conditions are almost always correct, minimizing the risk of false alarms [6][11]. High recall ensures that critical conditions are not missed, providing a comprehensive assessment necessary for patient safety and effective treatment planning [</w:t>
      </w:r>
      <w:r w:rsidR="008F1607">
        <w:t>10] [</w:t>
      </w:r>
      <w:r>
        <w:t>16].</w:t>
      </w:r>
    </w:p>
    <w:p w14:paraId="43E047EB" w14:textId="77777777" w:rsidR="00243060" w:rsidRPr="00243060" w:rsidRDefault="00243060" w:rsidP="008F16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10. Impact on Healthcare Systems</w:t>
      </w:r>
    </w:p>
    <w:p w14:paraId="0E33CC1B" w14:textId="77777777" w:rsidR="008F1607" w:rsidRDefault="008F1607" w:rsidP="008F1607">
      <w:pPr>
        <w:pStyle w:val="NormalWeb"/>
        <w:jc w:val="both"/>
      </w:pPr>
      <w:r>
        <w:t>Integrating image recognition technologies into healthcare systems offers numerous benefits, including enhanced data management, reduced administrative workloads, and improved operational efficiency [8] [12]. By automating routine tasks such as vaccine information display, healthcare providers can focus more on patient care rather than administrative duties [5] [13].</w:t>
      </w:r>
    </w:p>
    <w:p w14:paraId="7429D117" w14:textId="77777777" w:rsidR="008F1607" w:rsidRDefault="008F1607" w:rsidP="008F1607">
      <w:pPr>
        <w:pStyle w:val="NormalWeb"/>
        <w:jc w:val="both"/>
      </w:pPr>
      <w:r>
        <w:lastRenderedPageBreak/>
        <w:t>Additionally, the reduction in errors associated with manual data entry can improve patient trust and compliance with vaccination schedules [14] [17]. Accurate and timely access to vaccine information also supports better decision-making, ensuring that patients receive the right vaccines at the right time, which is crucial for public health [9] [15].</w:t>
      </w:r>
    </w:p>
    <w:p w14:paraId="034762C9" w14:textId="77777777" w:rsidR="00243060" w:rsidRPr="00243060" w:rsidRDefault="00243060" w:rsidP="008F16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11. Challenges and Limitations</w:t>
      </w:r>
    </w:p>
    <w:p w14:paraId="64A55D35" w14:textId="77777777" w:rsidR="00243060" w:rsidRPr="00243060" w:rsidRDefault="00243060" w:rsidP="008F16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11.1. Data Requirements and Model Training</w:t>
      </w:r>
    </w:p>
    <w:p w14:paraId="36F5B032" w14:textId="77777777" w:rsidR="008F1607" w:rsidRDefault="008F1607" w:rsidP="008F1607">
      <w:pPr>
        <w:pStyle w:val="NormalWeb"/>
        <w:jc w:val="both"/>
      </w:pPr>
      <w:r>
        <w:t>Despite the progress made with deep learning, one of the primary challenges remains the need for large, labelled datasets. In healthcare, obtaining such datasets can be difficult due to privacy concerns, the diversity of medical data, and the need for expert annotation [2] [19]. This limitation can affect the ability of models to generalize well to new data, potentially impacting their accuracy and reliability [1] [20].</w:t>
      </w:r>
    </w:p>
    <w:p w14:paraId="0A7534E6" w14:textId="77777777" w:rsidR="008F1607" w:rsidRDefault="008F1607" w:rsidP="008F1607">
      <w:pPr>
        <w:pStyle w:val="NormalWeb"/>
        <w:jc w:val="both"/>
      </w:pPr>
      <w:r>
        <w:t>Data augmentation techniques, transfer learning, and synthetic data generation are some strategies employed to overcome these challenges. However, the need for domain-specific data often necessitates collaboration with healthcare providers to curate and label high-quality datasets [18] [21].</w:t>
      </w:r>
    </w:p>
    <w:p w14:paraId="4D7B2103" w14:textId="77777777" w:rsidR="00243060" w:rsidRPr="00243060" w:rsidRDefault="00243060" w:rsidP="008F16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11.2. Computational Demands</w:t>
      </w:r>
    </w:p>
    <w:p w14:paraId="07AE588B" w14:textId="77777777" w:rsidR="008F1607" w:rsidRDefault="008F1607" w:rsidP="008F1607">
      <w:pPr>
        <w:pStyle w:val="NormalWeb"/>
        <w:jc w:val="both"/>
      </w:pPr>
      <w:r>
        <w:t>Deep learning models, particularly those used in image recognition, are computationally intensive and require significant processing power and memory [7][8]. This can be a barrier in resource-constrained environments, such as small clinics or developing regions where access to high-end computational infrastructure is limited [12] [13].</w:t>
      </w:r>
    </w:p>
    <w:p w14:paraId="468787EA" w14:textId="77777777" w:rsidR="008F1607" w:rsidRDefault="008F1607" w:rsidP="008F1607">
      <w:pPr>
        <w:pStyle w:val="NormalWeb"/>
        <w:jc w:val="both"/>
      </w:pPr>
      <w:r>
        <w:t>Techniques such as model compression, quantization, and the use of edge computing can help mitigate these challenges by reducing the computational load and enabling real-time processing on less powerful devices [16] [17].</w:t>
      </w:r>
    </w:p>
    <w:p w14:paraId="5875F76B"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12. Future Directions</w:t>
      </w:r>
    </w:p>
    <w:p w14:paraId="40A1B4CA" w14:textId="77777777" w:rsidR="00243060" w:rsidRPr="00243060" w:rsidRDefault="0024306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12.1. Integration of AI and IoT in Vaccine Management</w:t>
      </w:r>
    </w:p>
    <w:p w14:paraId="16A178F6" w14:textId="77777777" w:rsidR="008F1607" w:rsidRDefault="008F1607" w:rsidP="008F1607">
      <w:pPr>
        <w:pStyle w:val="NormalWeb"/>
        <w:jc w:val="both"/>
      </w:pPr>
      <w:r>
        <w:t>Looking forward, the integration of AI with the Internet of Things (IoT) in healthcare holds significant promise. In vaccine management, IoT devices could track the storage conditions, distribution, and administration of vaccines, while AI-driven image recognition systems ensure the accuracy of associated data [9] [13].</w:t>
      </w:r>
    </w:p>
    <w:p w14:paraId="4BAA2519" w14:textId="77777777" w:rsidR="008F1607" w:rsidRDefault="008F1607" w:rsidP="008F1607">
      <w:pPr>
        <w:pStyle w:val="NormalWeb"/>
        <w:jc w:val="both"/>
      </w:pPr>
      <w:r>
        <w:t>For example, smart refrigerators equipped with image recognition capabilities could automatically log vaccine inventory, detect expired doses, and notify healthcare providers of any discrepancies [5] [11]. This level of automation and integration could transform vaccine management, ensuring the highest standards of safety and efficiency [14] [16].</w:t>
      </w:r>
    </w:p>
    <w:p w14:paraId="595DFE9B" w14:textId="77777777" w:rsidR="00243060" w:rsidRPr="00243060" w:rsidRDefault="00243060" w:rsidP="008F160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3060">
        <w:rPr>
          <w:rFonts w:ascii="Times New Roman" w:eastAsia="Times New Roman" w:hAnsi="Times New Roman" w:cs="Times New Roman"/>
          <w:b/>
          <w:bCs/>
          <w:sz w:val="24"/>
          <w:szCs w:val="24"/>
          <w:lang w:eastAsia="en-IN"/>
        </w:rPr>
        <w:t>12.2. Personalized Healthcare Solutions</w:t>
      </w:r>
    </w:p>
    <w:p w14:paraId="05FD67F0" w14:textId="77777777" w:rsidR="008F1607" w:rsidRDefault="008F1607" w:rsidP="008F1607">
      <w:pPr>
        <w:pStyle w:val="NormalWeb"/>
        <w:jc w:val="both"/>
      </w:pPr>
      <w:r>
        <w:t xml:space="preserve">As healthcare moves towards a more personalized approach, image recognition can play a pivotal role in tailoring treatments to individual patients. By analysing medical images </w:t>
      </w:r>
      <w:r>
        <w:lastRenderedPageBreak/>
        <w:t>alongside genetic data, lifestyle information, and patient history, AI systems can provide insights into the most effective treatment options for each patient [4] [15].</w:t>
      </w:r>
    </w:p>
    <w:p w14:paraId="65891DAE" w14:textId="77777777" w:rsidR="008F1607" w:rsidRDefault="008F1607" w:rsidP="008F1607">
      <w:pPr>
        <w:pStyle w:val="NormalWeb"/>
        <w:jc w:val="both"/>
      </w:pPr>
      <w:r>
        <w:t>In vaccine administration, personalized schedules based on a patient's health history, genetic predispositions, and potential allergies could be developed, enhancing the overall effectiveness and safety of vaccination programs [2] [19].</w:t>
      </w:r>
    </w:p>
    <w:p w14:paraId="58447E97" w14:textId="77777777" w:rsidR="00243060" w:rsidRPr="00EF41AD" w:rsidRDefault="00243060" w:rsidP="008F1607">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6B953A6" w14:textId="77777777" w:rsidR="00EF41AD" w:rsidRPr="00EF41AD" w:rsidRDefault="00EF41AD"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41AD">
        <w:rPr>
          <w:rFonts w:ascii="Times New Roman" w:eastAsia="Times New Roman" w:hAnsi="Times New Roman" w:cs="Times New Roman"/>
          <w:b/>
          <w:bCs/>
          <w:sz w:val="24"/>
          <w:szCs w:val="24"/>
          <w:lang w:eastAsia="en-IN"/>
        </w:rPr>
        <w:t>13. Conclusion and Future Research Directions</w:t>
      </w:r>
    </w:p>
    <w:p w14:paraId="1ECAFD9E" w14:textId="77777777" w:rsidR="008F1607" w:rsidRDefault="008F1607" w:rsidP="008F1607">
      <w:pPr>
        <w:pStyle w:val="NormalWeb"/>
        <w:jc w:val="both"/>
      </w:pPr>
      <w:r>
        <w:t>Looking ahead, several emerging trends are poised to shape the future of image recognition in healthcare. Explainable AI (XAI) techniques aim to make the decision-making processes of complex models more transparent, enhancing the trust and reliability of these technologies in clinical settings [18] [20]. Additionally, the development of federated learning approaches represents a promising direction for future research, allowing models to be trained across decentralized data sources without compromising data privacy [13] [14].</w:t>
      </w:r>
    </w:p>
    <w:p w14:paraId="6C7068F8" w14:textId="77777777" w:rsidR="008F1607" w:rsidRDefault="008F1607" w:rsidP="008F1607">
      <w:pPr>
        <w:pStyle w:val="NormalWeb"/>
        <w:jc w:val="both"/>
      </w:pPr>
      <w:r>
        <w:t>As the field continues to evolve, advancements in computational power, algorithmic efficiency, and data availability will further drive the capabilities of image recognition technologies [3][5]. Addressing challenges such as data requirements, model interpretability, and integration with healthcare IT infrastructures will be key to realizing the full potential of automated vaccine information systems, unlocking new levels of efficiency, accuracy, and patient care [12] [16].</w:t>
      </w:r>
    </w:p>
    <w:p w14:paraId="2F77D261" w14:textId="77777777" w:rsidR="00B97900" w:rsidRPr="00B97900" w:rsidRDefault="00B97900" w:rsidP="00CD7059">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B97900">
        <w:rPr>
          <w:rFonts w:ascii="Times New Roman" w:eastAsia="Times New Roman" w:hAnsi="Times New Roman" w:cs="Times New Roman"/>
          <w:b/>
          <w:sz w:val="24"/>
          <w:szCs w:val="24"/>
          <w:lang w:eastAsia="en-IN"/>
        </w:rPr>
        <w:t>References</w:t>
      </w:r>
    </w:p>
    <w:p w14:paraId="22CE9673"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proofErr w:type="spellStart"/>
      <w:r w:rsidRPr="00B97900">
        <w:rPr>
          <w:rFonts w:ascii="Times New Roman" w:eastAsia="Calibri" w:hAnsi="Times New Roman" w:cs="Times New Roman"/>
          <w:kern w:val="2"/>
          <w:sz w:val="24"/>
          <w:szCs w:val="24"/>
          <w14:ligatures w14:val="standardContextual"/>
        </w:rPr>
        <w:t>Attiapo</w:t>
      </w:r>
      <w:proofErr w:type="spellEnd"/>
      <w:r w:rsidRPr="00B97900">
        <w:rPr>
          <w:rFonts w:ascii="Times New Roman" w:eastAsia="Calibri" w:hAnsi="Times New Roman" w:cs="Times New Roman"/>
          <w:kern w:val="2"/>
          <w:sz w:val="24"/>
          <w:szCs w:val="24"/>
          <w14:ligatures w14:val="standardContextual"/>
        </w:rPr>
        <w:t xml:space="preserve"> </w:t>
      </w:r>
      <w:proofErr w:type="spellStart"/>
      <w:r w:rsidRPr="00B97900">
        <w:rPr>
          <w:rFonts w:ascii="Times New Roman" w:eastAsia="Calibri" w:hAnsi="Times New Roman" w:cs="Times New Roman"/>
          <w:kern w:val="2"/>
          <w:sz w:val="24"/>
          <w:szCs w:val="24"/>
          <w14:ligatures w14:val="standardContextual"/>
        </w:rPr>
        <w:t>Acybah</w:t>
      </w:r>
      <w:proofErr w:type="spellEnd"/>
      <w:r w:rsidRPr="00B97900">
        <w:rPr>
          <w:rFonts w:ascii="Times New Roman" w:eastAsia="Calibri" w:hAnsi="Times New Roman" w:cs="Times New Roman"/>
          <w:kern w:val="2"/>
          <w:sz w:val="24"/>
          <w:szCs w:val="24"/>
          <w14:ligatures w14:val="standardContextual"/>
        </w:rPr>
        <w:t xml:space="preserve"> Morel Omer (2024),</w:t>
      </w:r>
      <w:r w:rsidRPr="00B97900">
        <w:rPr>
          <w:rFonts w:ascii="Calibri" w:eastAsia="Calibri" w:hAnsi="Calibri" w:cs="Times New Roman"/>
          <w:kern w:val="2"/>
          <w14:ligatures w14:val="standardContextual"/>
        </w:rPr>
        <w:t xml:space="preserve"> </w:t>
      </w:r>
      <w:r w:rsidRPr="00B97900">
        <w:rPr>
          <w:rFonts w:ascii="Times New Roman" w:eastAsia="Calibri" w:hAnsi="Times New Roman" w:cs="Times New Roman"/>
          <w:kern w:val="2"/>
          <w:sz w:val="24"/>
          <w:szCs w:val="24"/>
          <w14:ligatures w14:val="standardContextual"/>
        </w:rPr>
        <w:t>Image Classification Based on Vision Transformer</w:t>
      </w:r>
    </w:p>
    <w:p w14:paraId="6A6E90FE"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proofErr w:type="spellStart"/>
      <w:r w:rsidRPr="00B97900">
        <w:rPr>
          <w:rFonts w:ascii="Times New Roman" w:eastAsia="Calibri" w:hAnsi="Times New Roman" w:cs="Times New Roman"/>
          <w:kern w:val="2"/>
          <w:sz w:val="24"/>
          <w:szCs w:val="24"/>
          <w14:ligatures w14:val="standardContextual"/>
        </w:rPr>
        <w:t>Debani</w:t>
      </w:r>
      <w:proofErr w:type="spellEnd"/>
      <w:r w:rsidRPr="00B97900">
        <w:rPr>
          <w:rFonts w:ascii="Times New Roman" w:eastAsia="Calibri" w:hAnsi="Times New Roman" w:cs="Times New Roman"/>
          <w:kern w:val="2"/>
          <w:sz w:val="24"/>
          <w:szCs w:val="24"/>
          <w14:ligatures w14:val="standardContextual"/>
        </w:rPr>
        <w:t xml:space="preserve"> Prasad Mishra, Sanhita Mishra, Surender Reddy </w:t>
      </w:r>
      <w:proofErr w:type="spellStart"/>
      <w:r w:rsidRPr="00B97900">
        <w:rPr>
          <w:rFonts w:ascii="Times New Roman" w:eastAsia="Calibri" w:hAnsi="Times New Roman" w:cs="Times New Roman"/>
          <w:kern w:val="2"/>
          <w:sz w:val="24"/>
          <w:szCs w:val="24"/>
          <w14:ligatures w14:val="standardContextual"/>
        </w:rPr>
        <w:t>Salkuti</w:t>
      </w:r>
      <w:proofErr w:type="spellEnd"/>
      <w:r w:rsidRPr="00B97900">
        <w:rPr>
          <w:rFonts w:ascii="Times New Roman" w:eastAsia="Calibri" w:hAnsi="Times New Roman" w:cs="Times New Roman"/>
          <w:kern w:val="2"/>
          <w:sz w:val="24"/>
          <w:szCs w:val="24"/>
          <w14:ligatures w14:val="standardContextual"/>
        </w:rPr>
        <w:t xml:space="preserve"> &amp; </w:t>
      </w:r>
      <w:proofErr w:type="spellStart"/>
      <w:r w:rsidRPr="00B97900">
        <w:rPr>
          <w:rFonts w:ascii="Times New Roman" w:eastAsia="Calibri" w:hAnsi="Times New Roman" w:cs="Times New Roman"/>
          <w:kern w:val="2"/>
          <w:sz w:val="24"/>
          <w:szCs w:val="24"/>
          <w14:ligatures w14:val="standardContextual"/>
        </w:rPr>
        <w:t>Smrutisikha</w:t>
      </w:r>
      <w:proofErr w:type="spellEnd"/>
      <w:r w:rsidRPr="00B97900">
        <w:rPr>
          <w:rFonts w:ascii="Times New Roman" w:eastAsia="Calibri" w:hAnsi="Times New Roman" w:cs="Times New Roman"/>
          <w:kern w:val="2"/>
          <w:sz w:val="24"/>
          <w:szCs w:val="24"/>
          <w14:ligatures w14:val="standardContextual"/>
        </w:rPr>
        <w:t xml:space="preserve"> Jena (2023), Image classification using machine learning</w:t>
      </w:r>
    </w:p>
    <w:p w14:paraId="2EBD4A99"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Ch. Sita Kameswari, Kavitha J, Balaswamy </w:t>
      </w:r>
      <w:proofErr w:type="spellStart"/>
      <w:r w:rsidRPr="00B97900">
        <w:rPr>
          <w:rFonts w:ascii="Times New Roman" w:eastAsia="Calibri" w:hAnsi="Times New Roman" w:cs="Times New Roman"/>
          <w:kern w:val="2"/>
          <w:sz w:val="24"/>
          <w:szCs w:val="24"/>
          <w14:ligatures w14:val="standardContextual"/>
        </w:rPr>
        <w:t>Chinthaguntla</w:t>
      </w:r>
      <w:proofErr w:type="spellEnd"/>
      <w:r w:rsidRPr="00B97900">
        <w:rPr>
          <w:rFonts w:ascii="Times New Roman" w:eastAsia="Calibri" w:hAnsi="Times New Roman" w:cs="Times New Roman"/>
          <w:kern w:val="2"/>
          <w:sz w:val="24"/>
          <w:szCs w:val="24"/>
          <w14:ligatures w14:val="standardContextual"/>
        </w:rPr>
        <w:t xml:space="preserve"> &amp; T. Srinivas Reddy (2023), An Overview of Vision Transformers for Image Processing: A Survey</w:t>
      </w:r>
    </w:p>
    <w:p w14:paraId="2EE39FC2"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Prachi Juyal &amp; Amit </w:t>
      </w:r>
      <w:proofErr w:type="spellStart"/>
      <w:r w:rsidRPr="00B97900">
        <w:rPr>
          <w:rFonts w:ascii="Times New Roman" w:eastAsia="Calibri" w:hAnsi="Times New Roman" w:cs="Times New Roman"/>
          <w:kern w:val="2"/>
          <w:sz w:val="24"/>
          <w:szCs w:val="24"/>
          <w14:ligatures w14:val="standardContextual"/>
        </w:rPr>
        <w:t>Kundaliya</w:t>
      </w:r>
      <w:proofErr w:type="spellEnd"/>
      <w:r w:rsidRPr="00B97900">
        <w:rPr>
          <w:rFonts w:ascii="Times New Roman" w:eastAsia="Calibri" w:hAnsi="Times New Roman" w:cs="Times New Roman"/>
          <w:kern w:val="2"/>
          <w:sz w:val="24"/>
          <w:szCs w:val="24"/>
          <w14:ligatures w14:val="standardContextual"/>
        </w:rPr>
        <w:t xml:space="preserve"> (2023) Multilabel Image Classification Using the CNN and DC-CNN Model on Pascal VOC 2012 Dataset </w:t>
      </w:r>
    </w:p>
    <w:p w14:paraId="6D749696"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Yingzi Huo, Kai Jin, </w:t>
      </w:r>
      <w:proofErr w:type="spellStart"/>
      <w:r w:rsidRPr="00B97900">
        <w:rPr>
          <w:rFonts w:ascii="Times New Roman" w:eastAsia="Calibri" w:hAnsi="Times New Roman" w:cs="Times New Roman"/>
          <w:kern w:val="2"/>
          <w:sz w:val="24"/>
          <w:szCs w:val="24"/>
          <w14:ligatures w14:val="standardContextual"/>
        </w:rPr>
        <w:t>Jiahong</w:t>
      </w:r>
      <w:proofErr w:type="spellEnd"/>
      <w:r w:rsidRPr="00B97900">
        <w:rPr>
          <w:rFonts w:ascii="Times New Roman" w:eastAsia="Calibri" w:hAnsi="Times New Roman" w:cs="Times New Roman"/>
          <w:kern w:val="2"/>
          <w:sz w:val="24"/>
          <w:szCs w:val="24"/>
          <w14:ligatures w14:val="standardContextual"/>
        </w:rPr>
        <w:t xml:space="preserve"> Cai &amp; </w:t>
      </w:r>
      <w:proofErr w:type="spellStart"/>
      <w:r w:rsidRPr="00B97900">
        <w:rPr>
          <w:rFonts w:ascii="Times New Roman" w:eastAsia="Calibri" w:hAnsi="Times New Roman" w:cs="Times New Roman"/>
          <w:kern w:val="2"/>
          <w:sz w:val="24"/>
          <w:szCs w:val="24"/>
          <w14:ligatures w14:val="standardContextual"/>
        </w:rPr>
        <w:t>Huixuan</w:t>
      </w:r>
      <w:proofErr w:type="spellEnd"/>
      <w:r w:rsidRPr="00B97900">
        <w:rPr>
          <w:rFonts w:ascii="Times New Roman" w:eastAsia="Calibri" w:hAnsi="Times New Roman" w:cs="Times New Roman"/>
          <w:kern w:val="2"/>
          <w:sz w:val="24"/>
          <w:szCs w:val="24"/>
          <w14:ligatures w14:val="standardContextual"/>
        </w:rPr>
        <w:t xml:space="preserve"> Xiong (2023), Vision Transformer (</w:t>
      </w:r>
      <w:proofErr w:type="spellStart"/>
      <w:r w:rsidRPr="00B97900">
        <w:rPr>
          <w:rFonts w:ascii="Times New Roman" w:eastAsia="Calibri" w:hAnsi="Times New Roman" w:cs="Times New Roman"/>
          <w:kern w:val="2"/>
          <w:sz w:val="24"/>
          <w:szCs w:val="24"/>
          <w14:ligatures w14:val="standardContextual"/>
        </w:rPr>
        <w:t>ViT</w:t>
      </w:r>
      <w:proofErr w:type="spellEnd"/>
      <w:r w:rsidRPr="00B97900">
        <w:rPr>
          <w:rFonts w:ascii="Times New Roman" w:eastAsia="Calibri" w:hAnsi="Times New Roman" w:cs="Times New Roman"/>
          <w:kern w:val="2"/>
          <w:sz w:val="24"/>
          <w:szCs w:val="24"/>
          <w14:ligatures w14:val="standardContextual"/>
        </w:rPr>
        <w:t>)-based Applications in Image Classification</w:t>
      </w:r>
    </w:p>
    <w:p w14:paraId="2CC1F2C7"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Kumari Chandni, SCSE, </w:t>
      </w:r>
      <w:proofErr w:type="spellStart"/>
      <w:r w:rsidRPr="00B97900">
        <w:rPr>
          <w:rFonts w:ascii="Times New Roman" w:eastAsia="Calibri" w:hAnsi="Times New Roman" w:cs="Times New Roman"/>
          <w:kern w:val="2"/>
          <w:sz w:val="24"/>
          <w:szCs w:val="24"/>
          <w14:ligatures w14:val="standardContextual"/>
        </w:rPr>
        <w:t>IndiaAditya</w:t>
      </w:r>
      <w:proofErr w:type="spellEnd"/>
      <w:r w:rsidRPr="00B97900">
        <w:rPr>
          <w:rFonts w:ascii="Times New Roman" w:eastAsia="Calibri" w:hAnsi="Times New Roman" w:cs="Times New Roman"/>
          <w:kern w:val="2"/>
          <w:sz w:val="24"/>
          <w:szCs w:val="24"/>
          <w14:ligatures w14:val="standardContextual"/>
        </w:rPr>
        <w:t xml:space="preserve"> Pratap Singh, Avnish Kumar Rai &amp; Alok Singh Chauhan (2023) Image Recognition Using Machine Learning Techniques </w:t>
      </w:r>
    </w:p>
    <w:p w14:paraId="278B808E"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Jorge Valente, Sandra Jardim, João António &amp;Carlos Mora (2023), Developments in Image Processing Using Deep Learning and Reinforcement Learning </w:t>
      </w:r>
    </w:p>
    <w:p w14:paraId="2DCF8D45"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Muthukrishnan Ramprasath, Shanmugasundaram Hariharan &amp; Ram Prasath (2022), Image Classification Using Convolutional Neural Networks </w:t>
      </w:r>
    </w:p>
    <w:p w14:paraId="0E6B6710"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A. Ashin, Rathika, Y. </w:t>
      </w:r>
      <w:proofErr w:type="spellStart"/>
      <w:r w:rsidRPr="00B97900">
        <w:rPr>
          <w:rFonts w:ascii="Times New Roman" w:eastAsia="Calibri" w:hAnsi="Times New Roman" w:cs="Times New Roman"/>
          <w:kern w:val="2"/>
          <w:sz w:val="24"/>
          <w:szCs w:val="24"/>
          <w14:ligatures w14:val="standardContextual"/>
        </w:rPr>
        <w:t>Mahavidhya</w:t>
      </w:r>
      <w:proofErr w:type="spellEnd"/>
      <w:r w:rsidRPr="00B97900">
        <w:rPr>
          <w:rFonts w:ascii="Times New Roman" w:eastAsia="Calibri" w:hAnsi="Times New Roman" w:cs="Times New Roman"/>
          <w:kern w:val="2"/>
          <w:sz w:val="24"/>
          <w:szCs w:val="24"/>
          <w14:ligatures w14:val="standardContextual"/>
        </w:rPr>
        <w:t xml:space="preserve">, N. Hemapriya, </w:t>
      </w:r>
      <w:proofErr w:type="spellStart"/>
      <w:proofErr w:type="gramStart"/>
      <w:r w:rsidRPr="00B97900">
        <w:rPr>
          <w:rFonts w:ascii="Times New Roman" w:eastAsia="Calibri" w:hAnsi="Times New Roman" w:cs="Times New Roman"/>
          <w:kern w:val="2"/>
          <w:sz w:val="24"/>
          <w:szCs w:val="24"/>
          <w14:ligatures w14:val="standardContextual"/>
        </w:rPr>
        <w:t>S.Shymala</w:t>
      </w:r>
      <w:proofErr w:type="spellEnd"/>
      <w:proofErr w:type="gramEnd"/>
      <w:r w:rsidRPr="00B97900">
        <w:rPr>
          <w:rFonts w:ascii="Times New Roman" w:eastAsia="Calibri" w:hAnsi="Times New Roman" w:cs="Times New Roman"/>
          <w:kern w:val="2"/>
          <w:sz w:val="24"/>
          <w:szCs w:val="24"/>
          <w14:ligatures w14:val="standardContextual"/>
        </w:rPr>
        <w:t xml:space="preserve"> </w:t>
      </w:r>
      <w:proofErr w:type="spellStart"/>
      <w:r w:rsidRPr="00B97900">
        <w:rPr>
          <w:rFonts w:ascii="Times New Roman" w:eastAsia="Calibri" w:hAnsi="Times New Roman" w:cs="Times New Roman"/>
          <w:kern w:val="2"/>
          <w:sz w:val="24"/>
          <w:szCs w:val="24"/>
          <w14:ligatures w14:val="standardContextual"/>
        </w:rPr>
        <w:t>GowriImage</w:t>
      </w:r>
      <w:proofErr w:type="spellEnd"/>
      <w:r w:rsidRPr="00B97900">
        <w:rPr>
          <w:rFonts w:ascii="Times New Roman" w:eastAsia="Calibri" w:hAnsi="Times New Roman" w:cs="Times New Roman"/>
          <w:kern w:val="2"/>
          <w:sz w:val="24"/>
          <w:szCs w:val="24"/>
          <w14:ligatures w14:val="standardContextual"/>
        </w:rPr>
        <w:t xml:space="preserve">(2021) Classification in the Era of Deep Learning </w:t>
      </w:r>
    </w:p>
    <w:p w14:paraId="495D7FDE"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Nayan Sarkar, Utpal Nandi &amp; </w:t>
      </w:r>
      <w:proofErr w:type="spellStart"/>
      <w:r w:rsidRPr="00B97900">
        <w:rPr>
          <w:rFonts w:ascii="Times New Roman" w:eastAsia="Calibri" w:hAnsi="Times New Roman" w:cs="Times New Roman"/>
          <w:kern w:val="2"/>
          <w:sz w:val="24"/>
          <w:szCs w:val="24"/>
          <w14:ligatures w14:val="standardContextual"/>
        </w:rPr>
        <w:t>Moirangthem</w:t>
      </w:r>
      <w:proofErr w:type="spellEnd"/>
      <w:r w:rsidRPr="00B97900">
        <w:rPr>
          <w:rFonts w:ascii="Times New Roman" w:eastAsia="Calibri" w:hAnsi="Times New Roman" w:cs="Times New Roman"/>
          <w:kern w:val="2"/>
          <w:sz w:val="24"/>
          <w:szCs w:val="24"/>
          <w14:ligatures w14:val="standardContextual"/>
        </w:rPr>
        <w:t xml:space="preserve"> </w:t>
      </w:r>
      <w:proofErr w:type="spellStart"/>
      <w:r w:rsidRPr="00B97900">
        <w:rPr>
          <w:rFonts w:ascii="Times New Roman" w:eastAsia="Calibri" w:hAnsi="Times New Roman" w:cs="Times New Roman"/>
          <w:kern w:val="2"/>
          <w:sz w:val="24"/>
          <w:szCs w:val="24"/>
          <w14:ligatures w14:val="standardContextual"/>
        </w:rPr>
        <w:t>Marjit</w:t>
      </w:r>
      <w:proofErr w:type="spellEnd"/>
      <w:r w:rsidRPr="00B97900">
        <w:rPr>
          <w:rFonts w:ascii="Times New Roman" w:eastAsia="Calibri" w:hAnsi="Times New Roman" w:cs="Times New Roman"/>
          <w:kern w:val="2"/>
          <w:sz w:val="24"/>
          <w:szCs w:val="24"/>
          <w14:ligatures w14:val="standardContextual"/>
        </w:rPr>
        <w:t xml:space="preserve"> Singh (2022), Recent Researches on Image Classification Using Deep Learning Approach</w:t>
      </w:r>
    </w:p>
    <w:p w14:paraId="22FF4430"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Zainab H. </w:t>
      </w:r>
      <w:proofErr w:type="spellStart"/>
      <w:r w:rsidRPr="00B97900">
        <w:rPr>
          <w:rFonts w:ascii="Times New Roman" w:eastAsia="Calibri" w:hAnsi="Times New Roman" w:cs="Times New Roman"/>
          <w:kern w:val="2"/>
          <w:sz w:val="24"/>
          <w:szCs w:val="24"/>
          <w14:ligatures w14:val="standardContextual"/>
        </w:rPr>
        <w:t>Jarrallah</w:t>
      </w:r>
      <w:proofErr w:type="spellEnd"/>
      <w:r w:rsidRPr="00B97900">
        <w:rPr>
          <w:rFonts w:ascii="Times New Roman" w:eastAsia="Calibri" w:hAnsi="Times New Roman" w:cs="Times New Roman"/>
          <w:kern w:val="2"/>
          <w:sz w:val="24"/>
          <w:szCs w:val="24"/>
          <w14:ligatures w14:val="standardContextual"/>
        </w:rPr>
        <w:t xml:space="preserve"> &amp; </w:t>
      </w:r>
      <w:proofErr w:type="spellStart"/>
      <w:r w:rsidRPr="00B97900">
        <w:rPr>
          <w:rFonts w:ascii="Times New Roman" w:eastAsia="Calibri" w:hAnsi="Times New Roman" w:cs="Times New Roman"/>
          <w:kern w:val="2"/>
          <w:sz w:val="24"/>
          <w:szCs w:val="24"/>
          <w14:ligatures w14:val="standardContextual"/>
        </w:rPr>
        <w:t>Maisa’a</w:t>
      </w:r>
      <w:proofErr w:type="spellEnd"/>
      <w:r w:rsidRPr="00B97900">
        <w:rPr>
          <w:rFonts w:ascii="Times New Roman" w:eastAsia="Calibri" w:hAnsi="Times New Roman" w:cs="Times New Roman"/>
          <w:kern w:val="2"/>
          <w:sz w:val="24"/>
          <w:szCs w:val="24"/>
          <w14:ligatures w14:val="standardContextual"/>
        </w:rPr>
        <w:t xml:space="preserve"> Abid Ali </w:t>
      </w:r>
      <w:proofErr w:type="spellStart"/>
      <w:r w:rsidRPr="00B97900">
        <w:rPr>
          <w:rFonts w:ascii="Times New Roman" w:eastAsia="Calibri" w:hAnsi="Times New Roman" w:cs="Times New Roman"/>
          <w:kern w:val="2"/>
          <w:sz w:val="24"/>
          <w:szCs w:val="24"/>
          <w14:ligatures w14:val="standardContextual"/>
        </w:rPr>
        <w:t>Khodher</w:t>
      </w:r>
      <w:proofErr w:type="spellEnd"/>
      <w:r w:rsidRPr="00B97900">
        <w:rPr>
          <w:rFonts w:ascii="Times New Roman" w:eastAsia="Calibri" w:hAnsi="Times New Roman" w:cs="Times New Roman"/>
          <w:kern w:val="2"/>
          <w:sz w:val="24"/>
          <w:szCs w:val="24"/>
          <w14:ligatures w14:val="standardContextual"/>
        </w:rPr>
        <w:t xml:space="preserve"> (2022), Satellite Images Classification Using CNN: A Survey (2022)</w:t>
      </w:r>
    </w:p>
    <w:p w14:paraId="35E7A56D"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proofErr w:type="spellStart"/>
      <w:r w:rsidRPr="00B97900">
        <w:rPr>
          <w:rFonts w:ascii="Times New Roman" w:eastAsia="Calibri" w:hAnsi="Times New Roman" w:cs="Times New Roman"/>
          <w:kern w:val="2"/>
          <w:sz w:val="24"/>
          <w:szCs w:val="24"/>
          <w14:ligatures w14:val="standardContextual"/>
        </w:rPr>
        <w:lastRenderedPageBreak/>
        <w:t>Yongyue</w:t>
      </w:r>
      <w:proofErr w:type="spellEnd"/>
      <w:r w:rsidRPr="00B97900">
        <w:rPr>
          <w:rFonts w:ascii="Times New Roman" w:eastAsia="Calibri" w:hAnsi="Times New Roman" w:cs="Times New Roman"/>
          <w:kern w:val="2"/>
          <w:sz w:val="24"/>
          <w:szCs w:val="24"/>
          <w14:ligatures w14:val="standardContextual"/>
        </w:rPr>
        <w:t xml:space="preserve"> Zhan, Junhao Zhang &amp; Wenhao Zhou (2022), Research on Image Classification Improvement Based on Convolutional Neural Networks with Mixed Training </w:t>
      </w:r>
    </w:p>
    <w:p w14:paraId="12C22516"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Abhigya </w:t>
      </w:r>
      <w:proofErr w:type="spellStart"/>
      <w:r w:rsidRPr="00B97900">
        <w:rPr>
          <w:rFonts w:ascii="Times New Roman" w:eastAsia="Calibri" w:hAnsi="Times New Roman" w:cs="Times New Roman"/>
          <w:kern w:val="2"/>
          <w:sz w:val="24"/>
          <w:szCs w:val="24"/>
          <w14:ligatures w14:val="standardContextual"/>
        </w:rPr>
        <w:t>Sodani</w:t>
      </w:r>
      <w:proofErr w:type="spellEnd"/>
      <w:r w:rsidRPr="00B97900">
        <w:rPr>
          <w:rFonts w:ascii="Times New Roman" w:eastAsia="Calibri" w:hAnsi="Times New Roman" w:cs="Times New Roman"/>
          <w:kern w:val="2"/>
          <w:sz w:val="24"/>
          <w:szCs w:val="24"/>
          <w14:ligatures w14:val="standardContextual"/>
        </w:rPr>
        <w:t xml:space="preserve">, Michael Levy, Anirudh Koul &amp; Meher Anand Kasam (2021), Scalable Reverse Image Search Engine for NASA Worldview </w:t>
      </w:r>
    </w:p>
    <w:p w14:paraId="3D157257"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Abhinav Patil (2021), Image Recognition Using Machine Learning </w:t>
      </w:r>
    </w:p>
    <w:p w14:paraId="7AD05A07"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proofErr w:type="spellStart"/>
      <w:r w:rsidRPr="00B97900">
        <w:rPr>
          <w:rFonts w:ascii="Times New Roman" w:eastAsia="Calibri" w:hAnsi="Times New Roman" w:cs="Times New Roman"/>
          <w:kern w:val="2"/>
          <w:sz w:val="24"/>
          <w:szCs w:val="24"/>
          <w14:ligatures w14:val="standardContextual"/>
        </w:rPr>
        <w:t>Kschandra</w:t>
      </w:r>
      <w:proofErr w:type="spellEnd"/>
      <w:r w:rsidRPr="00B97900">
        <w:rPr>
          <w:rFonts w:ascii="Times New Roman" w:eastAsia="Calibri" w:hAnsi="Times New Roman" w:cs="Times New Roman"/>
          <w:kern w:val="2"/>
          <w:sz w:val="24"/>
          <w:szCs w:val="24"/>
          <w14:ligatures w14:val="standardContextual"/>
        </w:rPr>
        <w:t xml:space="preserve"> Rao, Y Srinivas &amp; M Vamshi Krishna (2020), Study on Image Processing Using Deep Learning Techniques </w:t>
      </w:r>
    </w:p>
    <w:p w14:paraId="261ACA5C"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Lijuan Liu, Yanping Wang &amp; </w:t>
      </w:r>
      <w:proofErr w:type="spellStart"/>
      <w:r w:rsidRPr="00B97900">
        <w:rPr>
          <w:rFonts w:ascii="Times New Roman" w:eastAsia="Calibri" w:hAnsi="Times New Roman" w:cs="Times New Roman"/>
          <w:kern w:val="2"/>
          <w:sz w:val="24"/>
          <w:szCs w:val="24"/>
          <w14:ligatures w14:val="standardContextual"/>
        </w:rPr>
        <w:t>Wanle</w:t>
      </w:r>
      <w:proofErr w:type="spellEnd"/>
      <w:r w:rsidRPr="00B97900">
        <w:rPr>
          <w:rFonts w:ascii="Times New Roman" w:eastAsia="Calibri" w:hAnsi="Times New Roman" w:cs="Times New Roman"/>
          <w:kern w:val="2"/>
          <w:sz w:val="24"/>
          <w:szCs w:val="24"/>
          <w14:ligatures w14:val="standardContextual"/>
        </w:rPr>
        <w:t xml:space="preserve"> Chi (2020), Image Recognition Technology Based on Machine Learning </w:t>
      </w:r>
    </w:p>
    <w:p w14:paraId="6CD20329"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Ayush Gupta (2021), Machine Learning Application: Image Processing</w:t>
      </w:r>
    </w:p>
    <w:p w14:paraId="4FD030A2"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Jian Huang, Zhu </w:t>
      </w:r>
      <w:proofErr w:type="spellStart"/>
      <w:r w:rsidRPr="00B97900">
        <w:rPr>
          <w:rFonts w:ascii="Times New Roman" w:eastAsia="Calibri" w:hAnsi="Times New Roman" w:cs="Times New Roman"/>
          <w:kern w:val="2"/>
          <w:sz w:val="24"/>
          <w:szCs w:val="24"/>
          <w14:ligatures w14:val="standardContextual"/>
        </w:rPr>
        <w:t>Zhu</w:t>
      </w:r>
      <w:proofErr w:type="spellEnd"/>
      <w:r w:rsidRPr="00B97900">
        <w:rPr>
          <w:rFonts w:ascii="Times New Roman" w:eastAsia="Calibri" w:hAnsi="Times New Roman" w:cs="Times New Roman"/>
          <w:kern w:val="2"/>
          <w:sz w:val="24"/>
          <w:szCs w:val="24"/>
          <w14:ligatures w14:val="standardContextual"/>
        </w:rPr>
        <w:t xml:space="preserve">, Jing Li &amp; </w:t>
      </w:r>
      <w:proofErr w:type="spellStart"/>
      <w:r w:rsidRPr="00B97900">
        <w:rPr>
          <w:rFonts w:ascii="Times New Roman" w:eastAsia="Calibri" w:hAnsi="Times New Roman" w:cs="Times New Roman"/>
          <w:kern w:val="2"/>
          <w:sz w:val="24"/>
          <w:szCs w:val="24"/>
          <w14:ligatures w14:val="standardContextual"/>
        </w:rPr>
        <w:t>Zheming</w:t>
      </w:r>
      <w:proofErr w:type="spellEnd"/>
      <w:r w:rsidRPr="00B97900">
        <w:rPr>
          <w:rFonts w:ascii="Times New Roman" w:eastAsia="Calibri" w:hAnsi="Times New Roman" w:cs="Times New Roman"/>
          <w:kern w:val="2"/>
          <w:sz w:val="24"/>
          <w:szCs w:val="24"/>
          <w14:ligatures w14:val="standardContextual"/>
        </w:rPr>
        <w:t xml:space="preserve"> Li (2022), Detection of Diseases Using Machine Learning Image Recognition Technology in Artificial Intelligence </w:t>
      </w:r>
    </w:p>
    <w:p w14:paraId="00E690B2"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Ali </w:t>
      </w:r>
      <w:proofErr w:type="gramStart"/>
      <w:r w:rsidRPr="00B97900">
        <w:rPr>
          <w:rFonts w:ascii="Times New Roman" w:eastAsia="Calibri" w:hAnsi="Times New Roman" w:cs="Times New Roman"/>
          <w:kern w:val="2"/>
          <w:sz w:val="24"/>
          <w:szCs w:val="24"/>
          <w14:ligatures w14:val="standardContextual"/>
        </w:rPr>
        <w:t>Narin ,</w:t>
      </w:r>
      <w:proofErr w:type="gramEnd"/>
      <w:r w:rsidRPr="00B97900">
        <w:rPr>
          <w:rFonts w:ascii="Times New Roman" w:eastAsia="Calibri" w:hAnsi="Times New Roman" w:cs="Times New Roman"/>
          <w:kern w:val="2"/>
          <w:sz w:val="24"/>
          <w:szCs w:val="24"/>
          <w14:ligatures w14:val="standardContextual"/>
        </w:rPr>
        <w:t xml:space="preserve"> Ceren Kaya  &amp; Ziynet Pamuk (2021), Automatic detection of coronavirus disease (COVID-19) using X-ray images and deep convolutional neural networks</w:t>
      </w:r>
    </w:p>
    <w:p w14:paraId="2849A7F9"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proofErr w:type="spellStart"/>
      <w:r w:rsidRPr="00B97900">
        <w:rPr>
          <w:rFonts w:ascii="Times New Roman" w:eastAsia="Calibri" w:hAnsi="Times New Roman" w:cs="Times New Roman"/>
          <w:kern w:val="2"/>
          <w:sz w:val="24"/>
          <w:szCs w:val="24"/>
          <w14:ligatures w14:val="standardContextual"/>
        </w:rPr>
        <w:t>Daxiang</w:t>
      </w:r>
      <w:proofErr w:type="spellEnd"/>
      <w:r w:rsidRPr="00B97900">
        <w:rPr>
          <w:rFonts w:ascii="Times New Roman" w:eastAsia="Calibri" w:hAnsi="Times New Roman" w:cs="Times New Roman"/>
          <w:kern w:val="2"/>
          <w:sz w:val="24"/>
          <w:szCs w:val="24"/>
          <w14:ligatures w14:val="standardContextual"/>
        </w:rPr>
        <w:t xml:space="preserve"> </w:t>
      </w:r>
      <w:proofErr w:type="gramStart"/>
      <w:r w:rsidRPr="00B97900">
        <w:rPr>
          <w:rFonts w:ascii="Times New Roman" w:eastAsia="Calibri" w:hAnsi="Times New Roman" w:cs="Times New Roman"/>
          <w:kern w:val="2"/>
          <w:sz w:val="24"/>
          <w:szCs w:val="24"/>
          <w14:ligatures w14:val="standardContextual"/>
        </w:rPr>
        <w:t>Li  &amp;</w:t>
      </w:r>
      <w:proofErr w:type="gramEnd"/>
      <w:r w:rsidRPr="00B97900">
        <w:rPr>
          <w:rFonts w:ascii="Times New Roman" w:eastAsia="Calibri" w:hAnsi="Times New Roman" w:cs="Times New Roman"/>
          <w:kern w:val="2"/>
          <w:sz w:val="24"/>
          <w:szCs w:val="24"/>
          <w14:ligatures w14:val="standardContextual"/>
        </w:rPr>
        <w:t xml:space="preserve"> Yue Zhang (2020),  Multi-Instance Learning Algorithm Based on LSTM for Chinese Painting Image Classification</w:t>
      </w:r>
    </w:p>
    <w:p w14:paraId="2CBDD4D9" w14:textId="77777777" w:rsidR="00B97900" w:rsidRPr="00B97900" w:rsidRDefault="00B97900" w:rsidP="00B97900">
      <w:pPr>
        <w:numPr>
          <w:ilvl w:val="0"/>
          <w:numId w:val="3"/>
        </w:numPr>
        <w:spacing w:after="200" w:line="276" w:lineRule="auto"/>
        <w:contextualSpacing/>
        <w:jc w:val="both"/>
        <w:rPr>
          <w:rFonts w:ascii="Times New Roman" w:eastAsia="Calibri" w:hAnsi="Times New Roman" w:cs="Times New Roman"/>
          <w:kern w:val="2"/>
          <w:sz w:val="24"/>
          <w:szCs w:val="24"/>
          <w14:ligatures w14:val="standardContextual"/>
        </w:rPr>
      </w:pPr>
      <w:r w:rsidRPr="00B97900">
        <w:rPr>
          <w:rFonts w:ascii="Times New Roman" w:eastAsia="Calibri" w:hAnsi="Times New Roman" w:cs="Times New Roman"/>
          <w:kern w:val="2"/>
          <w:sz w:val="24"/>
          <w:szCs w:val="24"/>
          <w14:ligatures w14:val="standardContextual"/>
        </w:rPr>
        <w:t xml:space="preserve">Sriram Srinivasan, </w:t>
      </w:r>
      <w:proofErr w:type="spellStart"/>
      <w:r w:rsidRPr="00B97900">
        <w:rPr>
          <w:rFonts w:ascii="Times New Roman" w:eastAsia="Calibri" w:hAnsi="Times New Roman" w:cs="Times New Roman"/>
          <w:kern w:val="2"/>
          <w:sz w:val="24"/>
          <w:szCs w:val="24"/>
          <w14:ligatures w14:val="standardContextual"/>
        </w:rPr>
        <w:t>Vinayakumar</w:t>
      </w:r>
      <w:proofErr w:type="spellEnd"/>
      <w:r w:rsidRPr="00B97900">
        <w:rPr>
          <w:rFonts w:ascii="Times New Roman" w:eastAsia="Calibri" w:hAnsi="Times New Roman" w:cs="Times New Roman"/>
          <w:kern w:val="2"/>
          <w:sz w:val="24"/>
          <w:szCs w:val="24"/>
          <w14:ligatures w14:val="standardContextual"/>
        </w:rPr>
        <w:t xml:space="preserve"> Ravi, Sowmya </w:t>
      </w:r>
      <w:proofErr w:type="spellStart"/>
      <w:r w:rsidRPr="00B97900">
        <w:rPr>
          <w:rFonts w:ascii="Times New Roman" w:eastAsia="Calibri" w:hAnsi="Times New Roman" w:cs="Times New Roman"/>
          <w:kern w:val="2"/>
          <w:sz w:val="24"/>
          <w:szCs w:val="24"/>
          <w14:ligatures w14:val="standardContextual"/>
        </w:rPr>
        <w:t>Vishvanathan</w:t>
      </w:r>
      <w:proofErr w:type="spellEnd"/>
      <w:r w:rsidRPr="00B97900">
        <w:rPr>
          <w:rFonts w:ascii="Times New Roman" w:eastAsia="Calibri" w:hAnsi="Times New Roman" w:cs="Times New Roman"/>
          <w:kern w:val="2"/>
          <w:sz w:val="24"/>
          <w:szCs w:val="24"/>
          <w14:ligatures w14:val="standardContextual"/>
        </w:rPr>
        <w:t xml:space="preserve"> &amp; Moez </w:t>
      </w:r>
      <w:proofErr w:type="spellStart"/>
      <w:r w:rsidRPr="00B97900">
        <w:rPr>
          <w:rFonts w:ascii="Times New Roman" w:eastAsia="Calibri" w:hAnsi="Times New Roman" w:cs="Times New Roman"/>
          <w:kern w:val="2"/>
          <w:sz w:val="24"/>
          <w:szCs w:val="24"/>
          <w14:ligatures w14:val="standardContextual"/>
        </w:rPr>
        <w:t>Krichen</w:t>
      </w:r>
      <w:proofErr w:type="spellEnd"/>
      <w:r w:rsidRPr="00B97900">
        <w:rPr>
          <w:rFonts w:ascii="Times New Roman" w:eastAsia="Calibri" w:hAnsi="Times New Roman" w:cs="Times New Roman"/>
          <w:kern w:val="2"/>
          <w:sz w:val="24"/>
          <w:szCs w:val="24"/>
          <w14:ligatures w14:val="standardContextual"/>
        </w:rPr>
        <w:t xml:space="preserve"> (2020), Deep Convolutional Neural Network Based Image Spam Classification</w:t>
      </w:r>
    </w:p>
    <w:p w14:paraId="099B6290" w14:textId="77777777" w:rsidR="00B97900" w:rsidRPr="00EF41AD" w:rsidRDefault="00B97900" w:rsidP="00CD7059">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920E25A" w14:textId="77777777" w:rsidR="00000000" w:rsidRDefault="00000000" w:rsidP="00CD7059">
      <w:pPr>
        <w:jc w:val="both"/>
      </w:pPr>
    </w:p>
    <w:sectPr w:rsidR="00D60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824D4"/>
    <w:multiLevelType w:val="multilevel"/>
    <w:tmpl w:val="44C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07B67"/>
    <w:multiLevelType w:val="hybridMultilevel"/>
    <w:tmpl w:val="E1DA2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40403D"/>
    <w:multiLevelType w:val="multilevel"/>
    <w:tmpl w:val="588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954187">
    <w:abstractNumId w:val="2"/>
  </w:num>
  <w:num w:numId="2" w16cid:durableId="1664435029">
    <w:abstractNumId w:val="0"/>
  </w:num>
  <w:num w:numId="3" w16cid:durableId="579488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2F"/>
    <w:rsid w:val="00243060"/>
    <w:rsid w:val="002775EC"/>
    <w:rsid w:val="006843DC"/>
    <w:rsid w:val="0077500E"/>
    <w:rsid w:val="007B38B0"/>
    <w:rsid w:val="008F1607"/>
    <w:rsid w:val="0097392F"/>
    <w:rsid w:val="00B97900"/>
    <w:rsid w:val="00C8170C"/>
    <w:rsid w:val="00C85C96"/>
    <w:rsid w:val="00CD7059"/>
    <w:rsid w:val="00EF41AD"/>
    <w:rsid w:val="00F9741A"/>
    <w:rsid w:val="00FB2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CE2E"/>
  <w15:chartTrackingRefBased/>
  <w15:docId w15:val="{30636AC5-5BEB-403B-BA49-4F267DA1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41AD"/>
    <w:rPr>
      <w:b/>
      <w:bCs/>
    </w:rPr>
  </w:style>
  <w:style w:type="character" w:customStyle="1" w:styleId="NoSpacingChar">
    <w:name w:val="No Spacing Char"/>
    <w:basedOn w:val="DefaultParagraphFont"/>
    <w:link w:val="NoSpacing"/>
    <w:uiPriority w:val="1"/>
    <w:locked/>
    <w:rsid w:val="00243060"/>
    <w:rPr>
      <w:lang w:val="en-US"/>
    </w:rPr>
  </w:style>
  <w:style w:type="paragraph" w:styleId="NoSpacing">
    <w:name w:val="No Spacing"/>
    <w:link w:val="NoSpacingChar"/>
    <w:uiPriority w:val="1"/>
    <w:qFormat/>
    <w:rsid w:val="0024306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8352">
      <w:bodyDiv w:val="1"/>
      <w:marLeft w:val="0"/>
      <w:marRight w:val="0"/>
      <w:marTop w:val="0"/>
      <w:marBottom w:val="0"/>
      <w:divBdr>
        <w:top w:val="none" w:sz="0" w:space="0" w:color="auto"/>
        <w:left w:val="none" w:sz="0" w:space="0" w:color="auto"/>
        <w:bottom w:val="none" w:sz="0" w:space="0" w:color="auto"/>
        <w:right w:val="none" w:sz="0" w:space="0" w:color="auto"/>
      </w:divBdr>
    </w:div>
    <w:div w:id="102766298">
      <w:bodyDiv w:val="1"/>
      <w:marLeft w:val="0"/>
      <w:marRight w:val="0"/>
      <w:marTop w:val="0"/>
      <w:marBottom w:val="0"/>
      <w:divBdr>
        <w:top w:val="none" w:sz="0" w:space="0" w:color="auto"/>
        <w:left w:val="none" w:sz="0" w:space="0" w:color="auto"/>
        <w:bottom w:val="none" w:sz="0" w:space="0" w:color="auto"/>
        <w:right w:val="none" w:sz="0" w:space="0" w:color="auto"/>
      </w:divBdr>
    </w:div>
    <w:div w:id="254287275">
      <w:bodyDiv w:val="1"/>
      <w:marLeft w:val="0"/>
      <w:marRight w:val="0"/>
      <w:marTop w:val="0"/>
      <w:marBottom w:val="0"/>
      <w:divBdr>
        <w:top w:val="none" w:sz="0" w:space="0" w:color="auto"/>
        <w:left w:val="none" w:sz="0" w:space="0" w:color="auto"/>
        <w:bottom w:val="none" w:sz="0" w:space="0" w:color="auto"/>
        <w:right w:val="none" w:sz="0" w:space="0" w:color="auto"/>
      </w:divBdr>
    </w:div>
    <w:div w:id="446120761">
      <w:bodyDiv w:val="1"/>
      <w:marLeft w:val="0"/>
      <w:marRight w:val="0"/>
      <w:marTop w:val="0"/>
      <w:marBottom w:val="0"/>
      <w:divBdr>
        <w:top w:val="none" w:sz="0" w:space="0" w:color="auto"/>
        <w:left w:val="none" w:sz="0" w:space="0" w:color="auto"/>
        <w:bottom w:val="none" w:sz="0" w:space="0" w:color="auto"/>
        <w:right w:val="none" w:sz="0" w:space="0" w:color="auto"/>
      </w:divBdr>
    </w:div>
    <w:div w:id="543756205">
      <w:bodyDiv w:val="1"/>
      <w:marLeft w:val="0"/>
      <w:marRight w:val="0"/>
      <w:marTop w:val="0"/>
      <w:marBottom w:val="0"/>
      <w:divBdr>
        <w:top w:val="none" w:sz="0" w:space="0" w:color="auto"/>
        <w:left w:val="none" w:sz="0" w:space="0" w:color="auto"/>
        <w:bottom w:val="none" w:sz="0" w:space="0" w:color="auto"/>
        <w:right w:val="none" w:sz="0" w:space="0" w:color="auto"/>
      </w:divBdr>
    </w:div>
    <w:div w:id="642007283">
      <w:bodyDiv w:val="1"/>
      <w:marLeft w:val="0"/>
      <w:marRight w:val="0"/>
      <w:marTop w:val="0"/>
      <w:marBottom w:val="0"/>
      <w:divBdr>
        <w:top w:val="none" w:sz="0" w:space="0" w:color="auto"/>
        <w:left w:val="none" w:sz="0" w:space="0" w:color="auto"/>
        <w:bottom w:val="none" w:sz="0" w:space="0" w:color="auto"/>
        <w:right w:val="none" w:sz="0" w:space="0" w:color="auto"/>
      </w:divBdr>
    </w:div>
    <w:div w:id="765686325">
      <w:bodyDiv w:val="1"/>
      <w:marLeft w:val="0"/>
      <w:marRight w:val="0"/>
      <w:marTop w:val="0"/>
      <w:marBottom w:val="0"/>
      <w:divBdr>
        <w:top w:val="none" w:sz="0" w:space="0" w:color="auto"/>
        <w:left w:val="none" w:sz="0" w:space="0" w:color="auto"/>
        <w:bottom w:val="none" w:sz="0" w:space="0" w:color="auto"/>
        <w:right w:val="none" w:sz="0" w:space="0" w:color="auto"/>
      </w:divBdr>
    </w:div>
    <w:div w:id="852302380">
      <w:bodyDiv w:val="1"/>
      <w:marLeft w:val="0"/>
      <w:marRight w:val="0"/>
      <w:marTop w:val="0"/>
      <w:marBottom w:val="0"/>
      <w:divBdr>
        <w:top w:val="none" w:sz="0" w:space="0" w:color="auto"/>
        <w:left w:val="none" w:sz="0" w:space="0" w:color="auto"/>
        <w:bottom w:val="none" w:sz="0" w:space="0" w:color="auto"/>
        <w:right w:val="none" w:sz="0" w:space="0" w:color="auto"/>
      </w:divBdr>
    </w:div>
    <w:div w:id="929654040">
      <w:bodyDiv w:val="1"/>
      <w:marLeft w:val="0"/>
      <w:marRight w:val="0"/>
      <w:marTop w:val="0"/>
      <w:marBottom w:val="0"/>
      <w:divBdr>
        <w:top w:val="none" w:sz="0" w:space="0" w:color="auto"/>
        <w:left w:val="none" w:sz="0" w:space="0" w:color="auto"/>
        <w:bottom w:val="none" w:sz="0" w:space="0" w:color="auto"/>
        <w:right w:val="none" w:sz="0" w:space="0" w:color="auto"/>
      </w:divBdr>
    </w:div>
    <w:div w:id="997922492">
      <w:bodyDiv w:val="1"/>
      <w:marLeft w:val="0"/>
      <w:marRight w:val="0"/>
      <w:marTop w:val="0"/>
      <w:marBottom w:val="0"/>
      <w:divBdr>
        <w:top w:val="none" w:sz="0" w:space="0" w:color="auto"/>
        <w:left w:val="none" w:sz="0" w:space="0" w:color="auto"/>
        <w:bottom w:val="none" w:sz="0" w:space="0" w:color="auto"/>
        <w:right w:val="none" w:sz="0" w:space="0" w:color="auto"/>
      </w:divBdr>
    </w:div>
    <w:div w:id="1023095918">
      <w:bodyDiv w:val="1"/>
      <w:marLeft w:val="0"/>
      <w:marRight w:val="0"/>
      <w:marTop w:val="0"/>
      <w:marBottom w:val="0"/>
      <w:divBdr>
        <w:top w:val="none" w:sz="0" w:space="0" w:color="auto"/>
        <w:left w:val="none" w:sz="0" w:space="0" w:color="auto"/>
        <w:bottom w:val="none" w:sz="0" w:space="0" w:color="auto"/>
        <w:right w:val="none" w:sz="0" w:space="0" w:color="auto"/>
      </w:divBdr>
    </w:div>
    <w:div w:id="1043821480">
      <w:bodyDiv w:val="1"/>
      <w:marLeft w:val="0"/>
      <w:marRight w:val="0"/>
      <w:marTop w:val="0"/>
      <w:marBottom w:val="0"/>
      <w:divBdr>
        <w:top w:val="none" w:sz="0" w:space="0" w:color="auto"/>
        <w:left w:val="none" w:sz="0" w:space="0" w:color="auto"/>
        <w:bottom w:val="none" w:sz="0" w:space="0" w:color="auto"/>
        <w:right w:val="none" w:sz="0" w:space="0" w:color="auto"/>
      </w:divBdr>
    </w:div>
    <w:div w:id="1044988973">
      <w:bodyDiv w:val="1"/>
      <w:marLeft w:val="0"/>
      <w:marRight w:val="0"/>
      <w:marTop w:val="0"/>
      <w:marBottom w:val="0"/>
      <w:divBdr>
        <w:top w:val="none" w:sz="0" w:space="0" w:color="auto"/>
        <w:left w:val="none" w:sz="0" w:space="0" w:color="auto"/>
        <w:bottom w:val="none" w:sz="0" w:space="0" w:color="auto"/>
        <w:right w:val="none" w:sz="0" w:space="0" w:color="auto"/>
      </w:divBdr>
    </w:div>
    <w:div w:id="1149904651">
      <w:bodyDiv w:val="1"/>
      <w:marLeft w:val="0"/>
      <w:marRight w:val="0"/>
      <w:marTop w:val="0"/>
      <w:marBottom w:val="0"/>
      <w:divBdr>
        <w:top w:val="none" w:sz="0" w:space="0" w:color="auto"/>
        <w:left w:val="none" w:sz="0" w:space="0" w:color="auto"/>
        <w:bottom w:val="none" w:sz="0" w:space="0" w:color="auto"/>
        <w:right w:val="none" w:sz="0" w:space="0" w:color="auto"/>
      </w:divBdr>
    </w:div>
    <w:div w:id="1168053737">
      <w:bodyDiv w:val="1"/>
      <w:marLeft w:val="0"/>
      <w:marRight w:val="0"/>
      <w:marTop w:val="0"/>
      <w:marBottom w:val="0"/>
      <w:divBdr>
        <w:top w:val="none" w:sz="0" w:space="0" w:color="auto"/>
        <w:left w:val="none" w:sz="0" w:space="0" w:color="auto"/>
        <w:bottom w:val="none" w:sz="0" w:space="0" w:color="auto"/>
        <w:right w:val="none" w:sz="0" w:space="0" w:color="auto"/>
      </w:divBdr>
    </w:div>
    <w:div w:id="1193959461">
      <w:bodyDiv w:val="1"/>
      <w:marLeft w:val="0"/>
      <w:marRight w:val="0"/>
      <w:marTop w:val="0"/>
      <w:marBottom w:val="0"/>
      <w:divBdr>
        <w:top w:val="none" w:sz="0" w:space="0" w:color="auto"/>
        <w:left w:val="none" w:sz="0" w:space="0" w:color="auto"/>
        <w:bottom w:val="none" w:sz="0" w:space="0" w:color="auto"/>
        <w:right w:val="none" w:sz="0" w:space="0" w:color="auto"/>
      </w:divBdr>
    </w:div>
    <w:div w:id="1306814122">
      <w:bodyDiv w:val="1"/>
      <w:marLeft w:val="0"/>
      <w:marRight w:val="0"/>
      <w:marTop w:val="0"/>
      <w:marBottom w:val="0"/>
      <w:divBdr>
        <w:top w:val="none" w:sz="0" w:space="0" w:color="auto"/>
        <w:left w:val="none" w:sz="0" w:space="0" w:color="auto"/>
        <w:bottom w:val="none" w:sz="0" w:space="0" w:color="auto"/>
        <w:right w:val="none" w:sz="0" w:space="0" w:color="auto"/>
      </w:divBdr>
    </w:div>
    <w:div w:id="1406219967">
      <w:bodyDiv w:val="1"/>
      <w:marLeft w:val="0"/>
      <w:marRight w:val="0"/>
      <w:marTop w:val="0"/>
      <w:marBottom w:val="0"/>
      <w:divBdr>
        <w:top w:val="none" w:sz="0" w:space="0" w:color="auto"/>
        <w:left w:val="none" w:sz="0" w:space="0" w:color="auto"/>
        <w:bottom w:val="none" w:sz="0" w:space="0" w:color="auto"/>
        <w:right w:val="none" w:sz="0" w:space="0" w:color="auto"/>
      </w:divBdr>
    </w:div>
    <w:div w:id="1420563542">
      <w:bodyDiv w:val="1"/>
      <w:marLeft w:val="0"/>
      <w:marRight w:val="0"/>
      <w:marTop w:val="0"/>
      <w:marBottom w:val="0"/>
      <w:divBdr>
        <w:top w:val="none" w:sz="0" w:space="0" w:color="auto"/>
        <w:left w:val="none" w:sz="0" w:space="0" w:color="auto"/>
        <w:bottom w:val="none" w:sz="0" w:space="0" w:color="auto"/>
        <w:right w:val="none" w:sz="0" w:space="0" w:color="auto"/>
      </w:divBdr>
    </w:div>
    <w:div w:id="1543012046">
      <w:bodyDiv w:val="1"/>
      <w:marLeft w:val="0"/>
      <w:marRight w:val="0"/>
      <w:marTop w:val="0"/>
      <w:marBottom w:val="0"/>
      <w:divBdr>
        <w:top w:val="none" w:sz="0" w:space="0" w:color="auto"/>
        <w:left w:val="none" w:sz="0" w:space="0" w:color="auto"/>
        <w:bottom w:val="none" w:sz="0" w:space="0" w:color="auto"/>
        <w:right w:val="none" w:sz="0" w:space="0" w:color="auto"/>
      </w:divBdr>
    </w:div>
    <w:div w:id="1568417605">
      <w:bodyDiv w:val="1"/>
      <w:marLeft w:val="0"/>
      <w:marRight w:val="0"/>
      <w:marTop w:val="0"/>
      <w:marBottom w:val="0"/>
      <w:divBdr>
        <w:top w:val="none" w:sz="0" w:space="0" w:color="auto"/>
        <w:left w:val="none" w:sz="0" w:space="0" w:color="auto"/>
        <w:bottom w:val="none" w:sz="0" w:space="0" w:color="auto"/>
        <w:right w:val="none" w:sz="0" w:space="0" w:color="auto"/>
      </w:divBdr>
    </w:div>
    <w:div w:id="1700817595">
      <w:bodyDiv w:val="1"/>
      <w:marLeft w:val="0"/>
      <w:marRight w:val="0"/>
      <w:marTop w:val="0"/>
      <w:marBottom w:val="0"/>
      <w:divBdr>
        <w:top w:val="none" w:sz="0" w:space="0" w:color="auto"/>
        <w:left w:val="none" w:sz="0" w:space="0" w:color="auto"/>
        <w:bottom w:val="none" w:sz="0" w:space="0" w:color="auto"/>
        <w:right w:val="none" w:sz="0" w:space="0" w:color="auto"/>
      </w:divBdr>
    </w:div>
    <w:div w:id="1776097880">
      <w:bodyDiv w:val="1"/>
      <w:marLeft w:val="0"/>
      <w:marRight w:val="0"/>
      <w:marTop w:val="0"/>
      <w:marBottom w:val="0"/>
      <w:divBdr>
        <w:top w:val="none" w:sz="0" w:space="0" w:color="auto"/>
        <w:left w:val="none" w:sz="0" w:space="0" w:color="auto"/>
        <w:bottom w:val="none" w:sz="0" w:space="0" w:color="auto"/>
        <w:right w:val="none" w:sz="0" w:space="0" w:color="auto"/>
      </w:divBdr>
    </w:div>
    <w:div w:id="20873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BE49-E554-43D9-8462-E543E0AE4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~WRL0005.tmp</Template>
  <TotalTime>223</TotalTime>
  <Pages>1</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dc:creator>
  <cp:keywords/>
  <dc:description/>
  <cp:lastModifiedBy>Ashlymol Thomas</cp:lastModifiedBy>
  <cp:revision>6</cp:revision>
  <dcterms:created xsi:type="dcterms:W3CDTF">2024-09-05T14:35:00Z</dcterms:created>
  <dcterms:modified xsi:type="dcterms:W3CDTF">2024-09-06T10:48:00Z</dcterms:modified>
</cp:coreProperties>
</file>